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9ACE4" w14:textId="77777777" w:rsidR="008E765A" w:rsidRDefault="008E765A" w:rsidP="008E765A">
      <w:pPr>
        <w:pStyle w:val="1"/>
        <w:spacing w:line="240" w:lineRule="auto"/>
        <w:jc w:val="center"/>
        <w:rPr>
          <w:rFonts w:ascii="宋体" w:hAnsi="宋体" w:cs="宋体"/>
        </w:rPr>
      </w:pPr>
      <w:bookmarkStart w:id="0" w:name="_Toc20381"/>
      <w:bookmarkStart w:id="1" w:name="_Toc68540843"/>
      <w:bookmarkStart w:id="2" w:name="_Toc32247"/>
      <w:bookmarkStart w:id="3" w:name="_Toc27261"/>
      <w:bookmarkStart w:id="4" w:name="_Toc15530"/>
      <w:bookmarkStart w:id="5" w:name="_Toc8151"/>
      <w:r>
        <w:rPr>
          <w:rFonts w:ascii="宋体" w:hAnsi="宋体" w:cs="宋体" w:hint="eastAsia"/>
        </w:rPr>
        <w:t>软件工程教学辅助APP</w:t>
      </w:r>
      <w:bookmarkEnd w:id="0"/>
      <w:bookmarkEnd w:id="1"/>
      <w:bookmarkEnd w:id="2"/>
      <w:bookmarkEnd w:id="3"/>
      <w:bookmarkEnd w:id="4"/>
      <w:bookmarkEnd w:id="5"/>
    </w:p>
    <w:p w14:paraId="59FA8A8E" w14:textId="186B8409" w:rsidR="008E765A" w:rsidRDefault="008E765A" w:rsidP="008E765A">
      <w:pPr>
        <w:pStyle w:val="1"/>
        <w:spacing w:line="240" w:lineRule="auto"/>
        <w:jc w:val="center"/>
        <w:rPr>
          <w:rFonts w:ascii="宋体" w:hAnsi="宋体" w:cs="宋体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项目</w:t>
      </w:r>
      <w:r w:rsidR="00A76363">
        <w:rPr>
          <w:rFonts w:ascii="宋体" w:hAnsi="宋体" w:cs="宋体" w:hint="eastAsia"/>
          <w:sz w:val="36"/>
          <w:szCs w:val="36"/>
        </w:rPr>
        <w:t>开发计划</w:t>
      </w:r>
    </w:p>
    <w:p w14:paraId="7BA260B8" w14:textId="77777777" w:rsidR="008E765A" w:rsidRDefault="008E765A" w:rsidP="008E765A">
      <w:pPr>
        <w:jc w:val="center"/>
        <w:rPr>
          <w:rFonts w:ascii="宋体" w:hAnsi="宋体" w:cs="宋体"/>
          <w:b/>
          <w:sz w:val="24"/>
          <w:szCs w:val="24"/>
        </w:rPr>
      </w:pPr>
    </w:p>
    <w:p w14:paraId="1F656BB5" w14:textId="77777777" w:rsidR="008E765A" w:rsidRDefault="008E765A" w:rsidP="008E765A">
      <w:pPr>
        <w:jc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0" distR="0" wp14:anchorId="20B3AD83" wp14:editId="28143868">
            <wp:extent cx="2895600" cy="2895600"/>
            <wp:effectExtent l="0" t="0" r="0" b="0"/>
            <wp:docPr id="3" name="图片 3" descr="F:\大三下\软件需求分析\小组logo.png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大三下\软件需求分析\小组logo.png小组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1B1C9" w14:textId="77777777" w:rsidR="008E765A" w:rsidRDefault="008E765A" w:rsidP="008E765A">
      <w:pPr>
        <w:rPr>
          <w:rFonts w:ascii="宋体" w:hAnsi="宋体" w:cs="宋体"/>
          <w:sz w:val="24"/>
          <w:szCs w:val="24"/>
        </w:rPr>
      </w:pPr>
    </w:p>
    <w:p w14:paraId="3D6E13E2" w14:textId="77777777" w:rsidR="008E765A" w:rsidRDefault="008E765A" w:rsidP="008E765A">
      <w:pPr>
        <w:rPr>
          <w:rFonts w:ascii="宋体" w:hAnsi="宋体" w:cs="宋体"/>
          <w:sz w:val="24"/>
          <w:szCs w:val="24"/>
        </w:rPr>
      </w:pPr>
    </w:p>
    <w:p w14:paraId="42FD90DB" w14:textId="77777777" w:rsidR="008E765A" w:rsidRDefault="008E765A" w:rsidP="008E765A">
      <w:pPr>
        <w:rPr>
          <w:rFonts w:ascii="宋体" w:hAnsi="宋体" w:cs="宋体"/>
          <w:sz w:val="24"/>
          <w:szCs w:val="24"/>
        </w:rPr>
      </w:pPr>
    </w:p>
    <w:p w14:paraId="14AAED8A" w14:textId="77777777" w:rsidR="008E765A" w:rsidRDefault="008E765A" w:rsidP="008E765A">
      <w:pPr>
        <w:ind w:left="840" w:firstLine="420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委托单位：软件需求分析原理与实践课程</w:t>
      </w:r>
    </w:p>
    <w:p w14:paraId="7C6781A6" w14:textId="77777777" w:rsidR="008E765A" w:rsidRDefault="008E765A" w:rsidP="008E765A">
      <w:pPr>
        <w:ind w:left="840" w:firstLine="420"/>
        <w:rPr>
          <w:rFonts w:ascii="宋体" w:hAnsi="宋体" w:cs="宋体"/>
          <w:b/>
          <w:bCs/>
          <w:sz w:val="32"/>
          <w:szCs w:val="32"/>
        </w:rPr>
        <w:sectPr w:rsidR="008E765A">
          <w:head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cs="宋体" w:hint="eastAsia"/>
          <w:b/>
          <w:bCs/>
          <w:sz w:val="32"/>
          <w:szCs w:val="32"/>
        </w:rPr>
        <w:t>承办单位：G04</w:t>
      </w:r>
    </w:p>
    <w:p w14:paraId="29E5B830" w14:textId="77777777" w:rsidR="008E765A" w:rsidRDefault="008E765A" w:rsidP="008E765A">
      <w:pPr>
        <w:pStyle w:val="1"/>
        <w:spacing w:line="240" w:lineRule="auto"/>
        <w:jc w:val="center"/>
        <w:rPr>
          <w:rFonts w:ascii="宋体" w:hAnsi="宋体" w:cs="宋体"/>
          <w:sz w:val="24"/>
          <w:szCs w:val="24"/>
        </w:rPr>
      </w:pPr>
      <w:bookmarkStart w:id="6" w:name="_Toc27196"/>
      <w:bookmarkStart w:id="7" w:name="_Toc17424"/>
      <w:bookmarkStart w:id="8" w:name="_Toc67665417"/>
      <w:bookmarkStart w:id="9" w:name="_Toc28204"/>
      <w:bookmarkStart w:id="10" w:name="_Toc11305"/>
      <w:bookmarkStart w:id="11" w:name="_Toc5864"/>
      <w:r>
        <w:rPr>
          <w:rFonts w:ascii="宋体" w:hAnsi="宋体" w:cs="宋体" w:hint="eastAsia"/>
          <w:sz w:val="24"/>
          <w:szCs w:val="24"/>
        </w:rPr>
        <w:lastRenderedPageBreak/>
        <w:t>文档修订记录</w:t>
      </w:r>
      <w:bookmarkEnd w:id="6"/>
      <w:bookmarkEnd w:id="7"/>
      <w:bookmarkEnd w:id="8"/>
      <w:bookmarkEnd w:id="9"/>
      <w:bookmarkEnd w:id="10"/>
      <w:bookmarkEnd w:id="11"/>
    </w:p>
    <w:tbl>
      <w:tblPr>
        <w:tblW w:w="949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3"/>
        <w:gridCol w:w="1432"/>
        <w:gridCol w:w="914"/>
        <w:gridCol w:w="1604"/>
        <w:gridCol w:w="1198"/>
        <w:gridCol w:w="1344"/>
        <w:gridCol w:w="936"/>
        <w:gridCol w:w="936"/>
      </w:tblGrid>
      <w:tr w:rsidR="008E765A" w14:paraId="481AD7DB" w14:textId="77777777" w:rsidTr="003D1B6A">
        <w:trPr>
          <w:cantSplit/>
          <w:trHeight w:val="510"/>
          <w:tblHeader/>
          <w:jc w:val="center"/>
        </w:trPr>
        <w:tc>
          <w:tcPr>
            <w:tcW w:w="1133" w:type="dxa"/>
            <w:shd w:val="clear" w:color="auto" w:fill="D9D9D9"/>
            <w:vAlign w:val="center"/>
          </w:tcPr>
          <w:p w14:paraId="6CD7DF14" w14:textId="77777777" w:rsidR="008E765A" w:rsidRDefault="008E765A" w:rsidP="003D1B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版本</w:t>
            </w:r>
          </w:p>
        </w:tc>
        <w:tc>
          <w:tcPr>
            <w:tcW w:w="1432" w:type="dxa"/>
            <w:shd w:val="clear" w:color="auto" w:fill="D9D9D9"/>
            <w:vAlign w:val="center"/>
          </w:tcPr>
          <w:p w14:paraId="3095F3B5" w14:textId="77777777" w:rsidR="008E765A" w:rsidRDefault="008E765A" w:rsidP="003D1B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修订日期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3B340E6" w14:textId="77777777" w:rsidR="008E765A" w:rsidRDefault="008E765A" w:rsidP="003D1B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CD5860" w14:textId="77777777" w:rsidR="008E765A" w:rsidRDefault="008E765A" w:rsidP="003D1B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修订说明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C423C7" w14:textId="77777777" w:rsidR="008E765A" w:rsidRDefault="008E765A" w:rsidP="003D1B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修订状态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9D7F61" w14:textId="77777777" w:rsidR="008E765A" w:rsidRDefault="008E765A" w:rsidP="003D1B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审批日期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2C9044" w14:textId="77777777" w:rsidR="008E765A" w:rsidRDefault="008E765A" w:rsidP="003D1B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审核人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EA76D5A" w14:textId="77777777" w:rsidR="008E765A" w:rsidRDefault="008E765A" w:rsidP="003D1B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批准人</w:t>
            </w:r>
          </w:p>
        </w:tc>
      </w:tr>
      <w:tr w:rsidR="008E765A" w14:paraId="10D13C58" w14:textId="77777777" w:rsidTr="003D1B6A">
        <w:trPr>
          <w:cantSplit/>
          <w:trHeight w:val="282"/>
          <w:jc w:val="center"/>
        </w:trPr>
        <w:tc>
          <w:tcPr>
            <w:tcW w:w="1133" w:type="dxa"/>
            <w:vAlign w:val="center"/>
          </w:tcPr>
          <w:p w14:paraId="48D7D54F" w14:textId="77777777" w:rsidR="008E765A" w:rsidRDefault="008E765A" w:rsidP="003D1B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0.1.0</w:t>
            </w:r>
          </w:p>
        </w:tc>
        <w:tc>
          <w:tcPr>
            <w:tcW w:w="1432" w:type="dxa"/>
            <w:vAlign w:val="center"/>
          </w:tcPr>
          <w:p w14:paraId="1B1F0EFE" w14:textId="77777777" w:rsidR="008E765A" w:rsidRDefault="008E765A" w:rsidP="003D1B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2021-06-30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118EF134" w14:textId="77777777" w:rsidR="008E765A" w:rsidRDefault="008E765A" w:rsidP="003D1B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C823F2" w14:textId="77777777" w:rsidR="008E765A" w:rsidRDefault="008E765A" w:rsidP="003D1B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首次创建</w:t>
            </w:r>
          </w:p>
        </w:tc>
        <w:tc>
          <w:tcPr>
            <w:tcW w:w="11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17BC67" w14:textId="77777777" w:rsidR="008E765A" w:rsidRDefault="008E765A" w:rsidP="003D1B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</w:t>
            </w: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A38BD1" w14:textId="77777777" w:rsidR="008E765A" w:rsidRDefault="008E765A" w:rsidP="003D1B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2021-07-01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7A6F2" w14:textId="77777777" w:rsidR="008E765A" w:rsidRDefault="008E765A" w:rsidP="003D1B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sz="4" w:space="0" w:color="auto"/>
            </w:tcBorders>
            <w:vAlign w:val="center"/>
          </w:tcPr>
          <w:p w14:paraId="4C0C5978" w14:textId="77777777" w:rsidR="008E765A" w:rsidRDefault="008E765A" w:rsidP="003D1B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邵美芝</w:t>
            </w:r>
          </w:p>
        </w:tc>
      </w:tr>
    </w:tbl>
    <w:p w14:paraId="4604B716" w14:textId="77777777" w:rsidR="008E765A" w:rsidRDefault="008E765A" w:rsidP="008E765A">
      <w:pPr>
        <w:rPr>
          <w:rFonts w:ascii="宋体" w:hAnsi="宋体" w:cs="宋体"/>
          <w:sz w:val="24"/>
          <w:szCs w:val="24"/>
        </w:rPr>
      </w:pPr>
    </w:p>
    <w:p w14:paraId="3DF0ACE5" w14:textId="77777777" w:rsidR="008E765A" w:rsidRDefault="008E765A" w:rsidP="008E765A">
      <w:pPr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修订状态：S--首次编写，A--增加，M--修改，D--删除；</w:t>
      </w:r>
    </w:p>
    <w:p w14:paraId="5525A83A" w14:textId="77777777" w:rsidR="008E765A" w:rsidRDefault="008E765A" w:rsidP="008E765A">
      <w:pPr>
        <w:rPr>
          <w:rFonts w:ascii="宋体" w:hAnsi="宋体" w:cs="宋体"/>
          <w:b/>
          <w:bCs/>
          <w:sz w:val="24"/>
          <w:szCs w:val="24"/>
        </w:rPr>
        <w:sectPr w:rsidR="008E765A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2"/>
          <w:cols w:space="720"/>
          <w:docGrid w:type="lines" w:linePitch="312"/>
        </w:sectPr>
      </w:pPr>
      <w:r>
        <w:rPr>
          <w:rFonts w:ascii="宋体" w:hAnsi="宋体" w:cs="宋体" w:hint="eastAsia"/>
          <w:b/>
          <w:bCs/>
          <w:sz w:val="24"/>
          <w:szCs w:val="24"/>
        </w:rPr>
        <w:t>日期格式：YYYY-MM-DD</w:t>
      </w:r>
    </w:p>
    <w:p w14:paraId="5E16233D" w14:textId="77777777" w:rsidR="00E13632" w:rsidRPr="008E765A" w:rsidRDefault="00E13632" w:rsidP="004B2F44">
      <w:pPr>
        <w:spacing w:line="360" w:lineRule="auto"/>
        <w:jc w:val="center"/>
        <w:sectPr w:rsidR="00E13632" w:rsidRPr="008E765A">
          <w:headerReference w:type="default" r:id="rId12"/>
          <w:footerReference w:type="even" r:id="rId13"/>
          <w:footerReference w:type="default" r:id="rId14"/>
          <w:pgSz w:w="11907" w:h="16840" w:code="9"/>
          <w:pgMar w:top="1440" w:right="1797" w:bottom="1440" w:left="1797" w:header="720" w:footer="720" w:gutter="0"/>
          <w:cols w:space="720"/>
          <w:titlePg/>
          <w:docGrid w:linePitch="285"/>
        </w:sectPr>
      </w:pPr>
    </w:p>
    <w:p w14:paraId="1252B9A6" w14:textId="77777777" w:rsidR="00E13632" w:rsidRDefault="00B639AF" w:rsidP="004B2F44">
      <w:pPr>
        <w:pStyle w:val="a9"/>
        <w:spacing w:line="360" w:lineRule="auto"/>
        <w:jc w:val="center"/>
        <w:rPr>
          <w:noProof/>
        </w:rPr>
      </w:pPr>
      <w:r>
        <w:rPr>
          <w:rFonts w:hint="eastAsia"/>
          <w:b/>
          <w:sz w:val="28"/>
        </w:rPr>
        <w:lastRenderedPageBreak/>
        <w:t>目录</w:t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TOC \t "</w:instrText>
      </w:r>
      <w:r>
        <w:rPr>
          <w:rFonts w:hint="eastAsia"/>
          <w:b/>
          <w:sz w:val="28"/>
        </w:rPr>
        <w:instrText>章</w:instrText>
      </w:r>
      <w:r>
        <w:rPr>
          <w:b/>
          <w:sz w:val="28"/>
        </w:rPr>
        <w:instrText>,1,</w:instrText>
      </w:r>
      <w:r>
        <w:rPr>
          <w:rFonts w:hint="eastAsia"/>
          <w:b/>
          <w:sz w:val="28"/>
        </w:rPr>
        <w:instrText>节</w:instrText>
      </w:r>
      <w:r>
        <w:rPr>
          <w:b/>
          <w:sz w:val="28"/>
        </w:rPr>
        <w:instrText>,2,1</w:instrText>
      </w:r>
      <w:r>
        <w:rPr>
          <w:rFonts w:hint="eastAsia"/>
          <w:b/>
          <w:sz w:val="28"/>
        </w:rPr>
        <w:instrText>级</w:instrText>
      </w:r>
      <w:r>
        <w:rPr>
          <w:b/>
          <w:sz w:val="28"/>
        </w:rPr>
        <w:instrText xml:space="preserve"> </w:instrText>
      </w:r>
      <w:r>
        <w:rPr>
          <w:rFonts w:hint="eastAsia"/>
          <w:b/>
          <w:sz w:val="28"/>
        </w:rPr>
        <w:instrText>条</w:instrText>
      </w:r>
      <w:r>
        <w:rPr>
          <w:b/>
          <w:sz w:val="28"/>
        </w:rPr>
        <w:instrText>,3,2</w:instrText>
      </w:r>
      <w:r>
        <w:rPr>
          <w:rFonts w:hint="eastAsia"/>
          <w:b/>
          <w:sz w:val="28"/>
        </w:rPr>
        <w:instrText>级</w:instrText>
      </w:r>
      <w:r>
        <w:rPr>
          <w:b/>
          <w:sz w:val="28"/>
        </w:rPr>
        <w:instrText xml:space="preserve"> </w:instrText>
      </w:r>
      <w:r>
        <w:rPr>
          <w:rFonts w:hint="eastAsia"/>
          <w:b/>
          <w:sz w:val="28"/>
        </w:rPr>
        <w:instrText>条</w:instrText>
      </w:r>
      <w:r>
        <w:rPr>
          <w:b/>
          <w:sz w:val="28"/>
        </w:rPr>
        <w:instrText xml:space="preserve">,4" </w:instrText>
      </w:r>
      <w:r>
        <w:rPr>
          <w:b/>
          <w:sz w:val="28"/>
        </w:rPr>
        <w:fldChar w:fldCharType="separate"/>
      </w:r>
    </w:p>
    <w:p w14:paraId="0AA8CAA8" w14:textId="77777777" w:rsidR="00E13632" w:rsidRDefault="00B639AF" w:rsidP="004B2F44">
      <w:pPr>
        <w:pStyle w:val="TOC1"/>
        <w:tabs>
          <w:tab w:val="left" w:pos="1260"/>
          <w:tab w:val="right" w:leader="dot" w:pos="8303"/>
        </w:tabs>
        <w:spacing w:line="360" w:lineRule="auto"/>
        <w:rPr>
          <w:noProof/>
        </w:rPr>
      </w:pPr>
      <w:r>
        <w:rPr>
          <w:rFonts w:ascii="宋体" w:hint="eastAsia"/>
          <w:noProof/>
        </w:rPr>
        <w:t>第</w:t>
      </w:r>
      <w:r>
        <w:rPr>
          <w:rFonts w:ascii="宋体"/>
          <w:noProof/>
        </w:rPr>
        <w:t>1</w:t>
      </w:r>
      <w:r>
        <w:rPr>
          <w:rFonts w:ascii="宋体" w:hint="eastAsia"/>
          <w:noProof/>
        </w:rPr>
        <w:t>章</w:t>
      </w:r>
      <w:r>
        <w:rPr>
          <w:noProof/>
        </w:rPr>
        <w:tab/>
      </w:r>
      <w:r>
        <w:rPr>
          <w:rFonts w:hint="eastAsia"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_Toc458046137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1</w:t>
      </w:r>
      <w:r>
        <w:rPr>
          <w:noProof/>
        </w:rPr>
        <w:fldChar w:fldCharType="end"/>
      </w:r>
    </w:p>
    <w:p w14:paraId="08734F19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1.1</w:t>
      </w:r>
      <w:r>
        <w:tab/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_Toc458046138 \h </w:instrText>
      </w:r>
      <w:r>
        <w:fldChar w:fldCharType="separate"/>
      </w:r>
      <w:r w:rsidR="001C722A">
        <w:t>1</w:t>
      </w:r>
      <w:r>
        <w:fldChar w:fldCharType="end"/>
      </w:r>
    </w:p>
    <w:p w14:paraId="4AAE312C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1.2</w:t>
      </w:r>
      <w:r>
        <w:tab/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_Toc458046139 \h </w:instrText>
      </w:r>
      <w:r>
        <w:fldChar w:fldCharType="separate"/>
      </w:r>
      <w:r w:rsidR="001C722A">
        <w:t>1</w:t>
      </w:r>
      <w:r>
        <w:fldChar w:fldCharType="end"/>
      </w:r>
    </w:p>
    <w:p w14:paraId="17A13C94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1.3</w:t>
      </w:r>
      <w:r>
        <w:tab/>
      </w:r>
      <w:r>
        <w:rPr>
          <w:rFonts w:hint="eastAsia"/>
        </w:rPr>
        <w:t>术语</w:t>
      </w:r>
      <w:r>
        <w:tab/>
      </w:r>
      <w:r>
        <w:fldChar w:fldCharType="begin"/>
      </w:r>
      <w:r>
        <w:instrText xml:space="preserve"> PAGEREF _Toc458046140 \h </w:instrText>
      </w:r>
      <w:r>
        <w:fldChar w:fldCharType="separate"/>
      </w:r>
      <w:r w:rsidR="001C722A">
        <w:t>2</w:t>
      </w:r>
      <w:r>
        <w:fldChar w:fldCharType="end"/>
      </w:r>
    </w:p>
    <w:p w14:paraId="1F9DBA35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1.4</w:t>
      </w:r>
      <w:r>
        <w:tab/>
      </w:r>
      <w:r>
        <w:rPr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_Toc458046141 \h </w:instrText>
      </w:r>
      <w:r>
        <w:fldChar w:fldCharType="separate"/>
      </w:r>
      <w:r w:rsidR="001C722A">
        <w:t>2</w:t>
      </w:r>
      <w:r>
        <w:fldChar w:fldCharType="end"/>
      </w:r>
    </w:p>
    <w:p w14:paraId="00FD3ED3" w14:textId="77777777" w:rsidR="00E13632" w:rsidRDefault="00B639AF" w:rsidP="004B2F44">
      <w:pPr>
        <w:pStyle w:val="TOC1"/>
        <w:tabs>
          <w:tab w:val="left" w:pos="1260"/>
          <w:tab w:val="right" w:leader="dot" w:pos="8303"/>
        </w:tabs>
        <w:spacing w:line="360" w:lineRule="auto"/>
        <w:rPr>
          <w:noProof/>
        </w:rPr>
      </w:pPr>
      <w:r>
        <w:rPr>
          <w:rFonts w:ascii="宋体" w:hint="eastAsia"/>
          <w:noProof/>
        </w:rPr>
        <w:t>第</w:t>
      </w:r>
      <w:r>
        <w:rPr>
          <w:rFonts w:ascii="宋体"/>
          <w:noProof/>
        </w:rPr>
        <w:t>2</w:t>
      </w:r>
      <w:r>
        <w:rPr>
          <w:rFonts w:ascii="宋体" w:hint="eastAsia"/>
          <w:noProof/>
        </w:rPr>
        <w:t>章</w:t>
      </w:r>
      <w:r>
        <w:rPr>
          <w:noProof/>
        </w:rPr>
        <w:tab/>
      </w:r>
      <w:r>
        <w:rPr>
          <w:rFonts w:hint="eastAsia"/>
          <w:noProof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_Toc458046142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3</w:t>
      </w:r>
      <w:r>
        <w:rPr>
          <w:noProof/>
        </w:rPr>
        <w:fldChar w:fldCharType="end"/>
      </w:r>
    </w:p>
    <w:p w14:paraId="0E5FE7A4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2.1</w:t>
      </w:r>
      <w:r>
        <w:tab/>
      </w:r>
      <w:r>
        <w:rPr>
          <w:rFonts w:hint="eastAsia"/>
        </w:rPr>
        <w:t>工作内容</w:t>
      </w:r>
      <w:r>
        <w:tab/>
      </w:r>
      <w:r>
        <w:fldChar w:fldCharType="begin"/>
      </w:r>
      <w:r>
        <w:instrText xml:space="preserve"> PAGEREF _Toc458046143 \h </w:instrText>
      </w:r>
      <w:r>
        <w:fldChar w:fldCharType="separate"/>
      </w:r>
      <w:r w:rsidR="001C722A">
        <w:t>3</w:t>
      </w:r>
      <w:r>
        <w:fldChar w:fldCharType="end"/>
      </w:r>
    </w:p>
    <w:p w14:paraId="104640E5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2.2</w:t>
      </w:r>
      <w:r>
        <w:tab/>
      </w:r>
      <w:r>
        <w:rPr>
          <w:rFonts w:hint="eastAsia"/>
        </w:rPr>
        <w:t>主要参加人员</w:t>
      </w:r>
      <w:r>
        <w:tab/>
      </w:r>
      <w:r>
        <w:fldChar w:fldCharType="begin"/>
      </w:r>
      <w:r>
        <w:instrText xml:space="preserve"> PAGEREF _Toc458046144 \h </w:instrText>
      </w:r>
      <w:r>
        <w:fldChar w:fldCharType="separate"/>
      </w:r>
      <w:r w:rsidR="001C722A">
        <w:t>3</w:t>
      </w:r>
      <w:r>
        <w:fldChar w:fldCharType="end"/>
      </w:r>
    </w:p>
    <w:p w14:paraId="723446A6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2.3</w:t>
      </w:r>
      <w:r>
        <w:tab/>
      </w:r>
      <w:r>
        <w:rPr>
          <w:rFonts w:hint="eastAsia"/>
        </w:rPr>
        <w:t>产品</w:t>
      </w:r>
      <w:r>
        <w:tab/>
      </w:r>
      <w:r>
        <w:fldChar w:fldCharType="begin"/>
      </w:r>
      <w:r>
        <w:instrText xml:space="preserve"> PAGEREF _Toc458046145 \h </w:instrText>
      </w:r>
      <w:r>
        <w:fldChar w:fldCharType="separate"/>
      </w:r>
      <w:r w:rsidR="001C722A">
        <w:t>3</w:t>
      </w:r>
      <w:r>
        <w:fldChar w:fldCharType="end"/>
      </w:r>
    </w:p>
    <w:p w14:paraId="5A87525D" w14:textId="77777777" w:rsidR="00E13632" w:rsidRDefault="00B639AF" w:rsidP="004B2F44">
      <w:pPr>
        <w:pStyle w:val="TOC3"/>
        <w:tabs>
          <w:tab w:val="left" w:pos="168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2.3.1</w:t>
      </w:r>
      <w:r>
        <w:rPr>
          <w:noProof/>
        </w:rPr>
        <w:tab/>
      </w:r>
      <w:r>
        <w:rPr>
          <w:rFonts w:hint="eastAsia"/>
          <w:noProof/>
        </w:rPr>
        <w:t>系统组成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_Toc458046146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3</w:t>
      </w:r>
      <w:r>
        <w:rPr>
          <w:noProof/>
        </w:rPr>
        <w:fldChar w:fldCharType="end"/>
      </w:r>
    </w:p>
    <w:p w14:paraId="146FAC5A" w14:textId="77777777" w:rsidR="00E13632" w:rsidRDefault="00B639AF" w:rsidP="004B2F44">
      <w:pPr>
        <w:pStyle w:val="TOC3"/>
        <w:tabs>
          <w:tab w:val="left" w:pos="168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2.3.2</w:t>
      </w:r>
      <w:r>
        <w:rPr>
          <w:noProof/>
        </w:rPr>
        <w:tab/>
      </w:r>
      <w:r>
        <w:rPr>
          <w:rFonts w:hint="eastAsia"/>
          <w:noProof/>
        </w:rPr>
        <w:t>程序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_Toc458046147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3</w:t>
      </w:r>
      <w:r>
        <w:rPr>
          <w:noProof/>
        </w:rPr>
        <w:fldChar w:fldCharType="end"/>
      </w:r>
    </w:p>
    <w:p w14:paraId="1B33C81F" w14:textId="77777777" w:rsidR="00E13632" w:rsidRDefault="00B639AF" w:rsidP="004B2F44">
      <w:pPr>
        <w:pStyle w:val="TOC3"/>
        <w:tabs>
          <w:tab w:val="left" w:pos="168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2.3.3</w:t>
      </w:r>
      <w:r>
        <w:rPr>
          <w:noProof/>
        </w:rPr>
        <w:tab/>
      </w:r>
      <w:r>
        <w:rPr>
          <w:rFonts w:hint="eastAsia"/>
          <w:noProof/>
        </w:rPr>
        <w:t>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_Toc458046148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3</w:t>
      </w:r>
      <w:r>
        <w:rPr>
          <w:noProof/>
        </w:rPr>
        <w:fldChar w:fldCharType="end"/>
      </w:r>
    </w:p>
    <w:p w14:paraId="2C91156B" w14:textId="77777777" w:rsidR="00E13632" w:rsidRDefault="00B639AF" w:rsidP="004B2F44">
      <w:pPr>
        <w:pStyle w:val="TOC3"/>
        <w:tabs>
          <w:tab w:val="left" w:pos="168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2.3.4</w:t>
      </w:r>
      <w:r>
        <w:rPr>
          <w:noProof/>
        </w:rPr>
        <w:tab/>
      </w:r>
      <w:r>
        <w:rPr>
          <w:rFonts w:hint="eastAsia"/>
          <w:noProof/>
        </w:rPr>
        <w:t>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_Toc458046149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4</w:t>
      </w:r>
      <w:r>
        <w:rPr>
          <w:noProof/>
        </w:rPr>
        <w:fldChar w:fldCharType="end"/>
      </w:r>
    </w:p>
    <w:p w14:paraId="54EF80A3" w14:textId="77777777" w:rsidR="00E13632" w:rsidRDefault="00B639AF" w:rsidP="004B2F44">
      <w:pPr>
        <w:pStyle w:val="TOC3"/>
        <w:tabs>
          <w:tab w:val="left" w:pos="168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2.3.5</w:t>
      </w:r>
      <w:r>
        <w:rPr>
          <w:noProof/>
        </w:rPr>
        <w:tab/>
      </w:r>
      <w:r>
        <w:rPr>
          <w:rFonts w:hint="eastAsia"/>
          <w:noProof/>
        </w:rPr>
        <w:t>非移交产品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_Toc458046150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4</w:t>
      </w:r>
      <w:r>
        <w:rPr>
          <w:noProof/>
        </w:rPr>
        <w:fldChar w:fldCharType="end"/>
      </w:r>
    </w:p>
    <w:p w14:paraId="0326D418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2.4</w:t>
      </w:r>
      <w:r>
        <w:tab/>
      </w:r>
      <w:r>
        <w:rPr>
          <w:rFonts w:hint="eastAsia"/>
        </w:rPr>
        <w:t>验收标准</w:t>
      </w:r>
      <w:r>
        <w:tab/>
      </w:r>
      <w:r>
        <w:fldChar w:fldCharType="begin"/>
      </w:r>
      <w:r>
        <w:instrText xml:space="preserve"> PAGEREF _Toc458046151 \h </w:instrText>
      </w:r>
      <w:r>
        <w:fldChar w:fldCharType="separate"/>
      </w:r>
      <w:r w:rsidR="001C722A">
        <w:t>4</w:t>
      </w:r>
      <w:r>
        <w:fldChar w:fldCharType="end"/>
      </w:r>
    </w:p>
    <w:p w14:paraId="03A35F42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2.5</w:t>
      </w:r>
      <w:r>
        <w:tab/>
      </w:r>
      <w:r>
        <w:rPr>
          <w:rFonts w:hint="eastAsia"/>
        </w:rPr>
        <w:t>完成项目的最后期限</w:t>
      </w:r>
      <w:r>
        <w:tab/>
      </w:r>
      <w:r>
        <w:fldChar w:fldCharType="begin"/>
      </w:r>
      <w:r>
        <w:instrText xml:space="preserve"> PAGEREF _Toc458046152 \h </w:instrText>
      </w:r>
      <w:r>
        <w:fldChar w:fldCharType="separate"/>
      </w:r>
      <w:r w:rsidR="001C722A">
        <w:t>4</w:t>
      </w:r>
      <w:r>
        <w:fldChar w:fldCharType="end"/>
      </w:r>
    </w:p>
    <w:p w14:paraId="2D8A25D8" w14:textId="77777777" w:rsidR="00E13632" w:rsidRDefault="00B639AF" w:rsidP="004B2F44">
      <w:pPr>
        <w:pStyle w:val="TOC1"/>
        <w:tabs>
          <w:tab w:val="left" w:pos="1260"/>
          <w:tab w:val="right" w:leader="dot" w:pos="8303"/>
        </w:tabs>
        <w:spacing w:line="360" w:lineRule="auto"/>
        <w:rPr>
          <w:noProof/>
        </w:rPr>
      </w:pPr>
      <w:r>
        <w:rPr>
          <w:rFonts w:ascii="宋体" w:hint="eastAsia"/>
          <w:noProof/>
        </w:rPr>
        <w:t>第</w:t>
      </w:r>
      <w:r>
        <w:rPr>
          <w:rFonts w:ascii="宋体"/>
          <w:noProof/>
        </w:rPr>
        <w:t>3</w:t>
      </w:r>
      <w:r>
        <w:rPr>
          <w:rFonts w:ascii="宋体" w:hint="eastAsia"/>
          <w:noProof/>
        </w:rPr>
        <w:t>章</w:t>
      </w:r>
      <w:r>
        <w:rPr>
          <w:noProof/>
        </w:rPr>
        <w:tab/>
      </w:r>
      <w:r>
        <w:rPr>
          <w:rFonts w:hint="eastAsia"/>
          <w:noProof/>
        </w:rPr>
        <w:t>实施计划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_Toc458046153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5</w:t>
      </w:r>
      <w:r>
        <w:rPr>
          <w:noProof/>
        </w:rPr>
        <w:fldChar w:fldCharType="end"/>
      </w:r>
    </w:p>
    <w:p w14:paraId="27DAA926" w14:textId="77777777" w:rsidR="00E13632" w:rsidRDefault="00B639AF" w:rsidP="004B2F44">
      <w:pPr>
        <w:pStyle w:val="TOC1"/>
        <w:tabs>
          <w:tab w:val="left" w:pos="1260"/>
          <w:tab w:val="right" w:leader="dot" w:pos="8303"/>
        </w:tabs>
        <w:spacing w:line="360" w:lineRule="auto"/>
        <w:rPr>
          <w:noProof/>
        </w:rPr>
      </w:pPr>
      <w:r>
        <w:rPr>
          <w:rFonts w:ascii="宋体" w:hint="eastAsia"/>
          <w:noProof/>
        </w:rPr>
        <w:t>第</w:t>
      </w:r>
      <w:r>
        <w:rPr>
          <w:rFonts w:ascii="宋体"/>
          <w:noProof/>
        </w:rPr>
        <w:t>4</w:t>
      </w:r>
      <w:r>
        <w:rPr>
          <w:rFonts w:ascii="宋体" w:hint="eastAsia"/>
          <w:noProof/>
        </w:rPr>
        <w:t>章</w:t>
      </w:r>
      <w:r>
        <w:rPr>
          <w:noProof/>
        </w:rPr>
        <w:tab/>
      </w:r>
      <w:r>
        <w:rPr>
          <w:rFonts w:hint="eastAsia"/>
          <w:noProof/>
        </w:rPr>
        <w:t>支持条件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_Toc458046154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7</w:t>
      </w:r>
      <w:r>
        <w:rPr>
          <w:noProof/>
        </w:rPr>
        <w:fldChar w:fldCharType="end"/>
      </w:r>
    </w:p>
    <w:p w14:paraId="0A97F1A9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4.1</w:t>
      </w:r>
      <w:r>
        <w:tab/>
      </w:r>
      <w:r>
        <w:rPr>
          <w:rFonts w:hint="eastAsia"/>
        </w:rPr>
        <w:t>系统支持</w:t>
      </w:r>
      <w:r>
        <w:tab/>
      </w:r>
      <w:r>
        <w:fldChar w:fldCharType="begin"/>
      </w:r>
      <w:r>
        <w:instrText xml:space="preserve"> PAGEREF _Toc458046155 \h </w:instrText>
      </w:r>
      <w:r>
        <w:fldChar w:fldCharType="separate"/>
      </w:r>
      <w:r w:rsidR="001C722A">
        <w:t>7</w:t>
      </w:r>
      <w:r>
        <w:fldChar w:fldCharType="end"/>
      </w:r>
    </w:p>
    <w:p w14:paraId="021E89DF" w14:textId="77777777" w:rsidR="00E13632" w:rsidRDefault="00B639AF" w:rsidP="004B2F44">
      <w:pPr>
        <w:pStyle w:val="TOC3"/>
        <w:tabs>
          <w:tab w:val="left" w:pos="168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4.1.1</w:t>
      </w:r>
      <w:r>
        <w:rPr>
          <w:noProof/>
        </w:rPr>
        <w:tab/>
      </w:r>
      <w:r>
        <w:rPr>
          <w:rFonts w:hint="eastAsia"/>
          <w:noProof/>
        </w:rPr>
        <w:t>开发环境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_Toc458046156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7</w:t>
      </w:r>
      <w:r>
        <w:rPr>
          <w:noProof/>
        </w:rPr>
        <w:fldChar w:fldCharType="end"/>
      </w:r>
    </w:p>
    <w:p w14:paraId="689BE4F2" w14:textId="77777777" w:rsidR="00E13632" w:rsidRDefault="00B639AF" w:rsidP="004B2F44">
      <w:pPr>
        <w:pStyle w:val="TOC4"/>
        <w:tabs>
          <w:tab w:val="left" w:pos="252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4.1.1.1</w:t>
      </w:r>
      <w:r>
        <w:rPr>
          <w:noProof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_Toc458046157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7</w:t>
      </w:r>
      <w:r>
        <w:rPr>
          <w:noProof/>
        </w:rPr>
        <w:fldChar w:fldCharType="end"/>
      </w:r>
    </w:p>
    <w:p w14:paraId="3FAB1190" w14:textId="77777777" w:rsidR="00E13632" w:rsidRDefault="00B639AF" w:rsidP="004B2F44">
      <w:pPr>
        <w:pStyle w:val="TOC4"/>
        <w:tabs>
          <w:tab w:val="left" w:pos="252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4.1.1.2</w:t>
      </w:r>
      <w:r>
        <w:rPr>
          <w:noProof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_Toc458046158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7</w:t>
      </w:r>
      <w:r>
        <w:rPr>
          <w:noProof/>
        </w:rPr>
        <w:fldChar w:fldCharType="end"/>
      </w:r>
    </w:p>
    <w:p w14:paraId="20CD9ADB" w14:textId="77777777" w:rsidR="00E13632" w:rsidRDefault="00B639AF" w:rsidP="004B2F44">
      <w:pPr>
        <w:pStyle w:val="TOC3"/>
        <w:tabs>
          <w:tab w:val="left" w:pos="168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4.1.2</w:t>
      </w:r>
      <w:r>
        <w:rPr>
          <w:noProof/>
        </w:rPr>
        <w:tab/>
      </w:r>
      <w:r>
        <w:rPr>
          <w:rFonts w:hint="eastAsia"/>
          <w:noProof/>
        </w:rPr>
        <w:t>运行环境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_Toc458046159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7</w:t>
      </w:r>
      <w:r>
        <w:rPr>
          <w:noProof/>
        </w:rPr>
        <w:fldChar w:fldCharType="end"/>
      </w:r>
    </w:p>
    <w:p w14:paraId="0ABA795C" w14:textId="77777777" w:rsidR="00E13632" w:rsidRDefault="00B639AF" w:rsidP="004B2F44">
      <w:pPr>
        <w:pStyle w:val="TOC4"/>
        <w:tabs>
          <w:tab w:val="left" w:pos="252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4.1.2.1</w:t>
      </w:r>
      <w:r>
        <w:rPr>
          <w:noProof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_Toc458046160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7</w:t>
      </w:r>
      <w:r>
        <w:rPr>
          <w:noProof/>
        </w:rPr>
        <w:fldChar w:fldCharType="end"/>
      </w:r>
    </w:p>
    <w:p w14:paraId="2ECE81EF" w14:textId="77777777" w:rsidR="00E13632" w:rsidRDefault="00B639AF" w:rsidP="004B2F44">
      <w:pPr>
        <w:pStyle w:val="TOC4"/>
        <w:tabs>
          <w:tab w:val="left" w:pos="252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4.1.2.2</w:t>
      </w:r>
      <w:r>
        <w:rPr>
          <w:noProof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_Toc458046161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7</w:t>
      </w:r>
      <w:r>
        <w:rPr>
          <w:noProof/>
        </w:rPr>
        <w:fldChar w:fldCharType="end"/>
      </w:r>
    </w:p>
    <w:p w14:paraId="435B7A8D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4.2</w:t>
      </w:r>
      <w:r>
        <w:tab/>
      </w:r>
      <w:r>
        <w:rPr>
          <w:rFonts w:hint="eastAsia"/>
        </w:rPr>
        <w:t>需由客户承担的工作</w:t>
      </w:r>
      <w:r>
        <w:tab/>
      </w:r>
      <w:r>
        <w:fldChar w:fldCharType="begin"/>
      </w:r>
      <w:r>
        <w:instrText xml:space="preserve"> PAGEREF _Toc458046162 \h </w:instrText>
      </w:r>
      <w:r>
        <w:fldChar w:fldCharType="separate"/>
      </w:r>
      <w:r w:rsidR="001C722A">
        <w:t>7</w:t>
      </w:r>
      <w:r>
        <w:fldChar w:fldCharType="end"/>
      </w:r>
    </w:p>
    <w:p w14:paraId="27794D10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4.3</w:t>
      </w:r>
      <w:r>
        <w:tab/>
      </w:r>
      <w:r>
        <w:rPr>
          <w:rFonts w:hint="eastAsia"/>
        </w:rPr>
        <w:t>需由分合同承担的工作</w:t>
      </w:r>
      <w:r>
        <w:tab/>
      </w:r>
      <w:r>
        <w:fldChar w:fldCharType="begin"/>
      </w:r>
      <w:r>
        <w:instrText xml:space="preserve"> PAGEREF _Toc458046163 \h </w:instrText>
      </w:r>
      <w:r>
        <w:fldChar w:fldCharType="separate"/>
      </w:r>
      <w:r w:rsidR="001C722A">
        <w:t>7</w:t>
      </w:r>
      <w:r>
        <w:fldChar w:fldCharType="end"/>
      </w:r>
    </w:p>
    <w:p w14:paraId="738E307B" w14:textId="77777777" w:rsidR="00E13632" w:rsidRDefault="00B639AF" w:rsidP="004B2F44">
      <w:pPr>
        <w:pStyle w:val="TOC1"/>
        <w:tabs>
          <w:tab w:val="left" w:pos="1260"/>
          <w:tab w:val="right" w:leader="dot" w:pos="8303"/>
        </w:tabs>
        <w:spacing w:line="360" w:lineRule="auto"/>
        <w:rPr>
          <w:noProof/>
        </w:rPr>
      </w:pPr>
      <w:r>
        <w:rPr>
          <w:rFonts w:ascii="宋体" w:hint="eastAsia"/>
          <w:noProof/>
        </w:rPr>
        <w:t>第</w:t>
      </w:r>
      <w:r>
        <w:rPr>
          <w:rFonts w:ascii="宋体"/>
          <w:noProof/>
        </w:rPr>
        <w:t>5</w:t>
      </w:r>
      <w:r>
        <w:rPr>
          <w:rFonts w:ascii="宋体" w:hint="eastAsia"/>
          <w:noProof/>
        </w:rPr>
        <w:t>章</w:t>
      </w:r>
      <w:r>
        <w:rPr>
          <w:noProof/>
        </w:rPr>
        <w:tab/>
      </w:r>
      <w:r>
        <w:rPr>
          <w:rFonts w:hint="eastAsia"/>
          <w:noProof/>
        </w:rPr>
        <w:t>专题计划要点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_Toc458046164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8</w:t>
      </w:r>
      <w:r>
        <w:rPr>
          <w:noProof/>
        </w:rPr>
        <w:fldChar w:fldCharType="end"/>
      </w:r>
    </w:p>
    <w:p w14:paraId="30E6DE70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5.1</w:t>
      </w:r>
      <w:r>
        <w:tab/>
      </w:r>
      <w:r>
        <w:rPr>
          <w:rFonts w:hint="eastAsia"/>
        </w:rPr>
        <w:t>〈专题计划名称〉</w:t>
      </w:r>
      <w:r>
        <w:tab/>
      </w:r>
      <w:r>
        <w:fldChar w:fldCharType="begin"/>
      </w:r>
      <w:r>
        <w:instrText xml:space="preserve"> PAGEREF _Toc458046165 \h </w:instrText>
      </w:r>
      <w:r>
        <w:fldChar w:fldCharType="separate"/>
      </w:r>
      <w:r w:rsidR="001C722A">
        <w:t>8</w:t>
      </w:r>
      <w:r>
        <w:fldChar w:fldCharType="end"/>
      </w:r>
    </w:p>
    <w:p w14:paraId="23F03CFD" w14:textId="77777777" w:rsidR="00E13632" w:rsidRDefault="00B639AF" w:rsidP="004B2F44">
      <w:pPr>
        <w:pStyle w:val="a9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fldChar w:fldCharType="end"/>
      </w:r>
    </w:p>
    <w:p w14:paraId="526088A1" w14:textId="77777777" w:rsidR="00E13632" w:rsidRDefault="00B639AF" w:rsidP="004B2F44">
      <w:pPr>
        <w:pStyle w:val="a4"/>
        <w:numPr>
          <w:ilvl w:val="0"/>
          <w:numId w:val="1"/>
        </w:numPr>
        <w:spacing w:line="360" w:lineRule="auto"/>
      </w:pPr>
      <w:r>
        <w:br w:type="page"/>
      </w:r>
      <w:bookmarkStart w:id="12" w:name="_Toc458046137"/>
      <w:r>
        <w:rPr>
          <w:rFonts w:hint="eastAsia"/>
        </w:rPr>
        <w:lastRenderedPageBreak/>
        <w:t>引言</w:t>
      </w:r>
      <w:bookmarkEnd w:id="12"/>
    </w:p>
    <w:p w14:paraId="5C6676B5" w14:textId="77777777" w:rsidR="00E13632" w:rsidRDefault="00B639AF" w:rsidP="004B2F44">
      <w:pPr>
        <w:pStyle w:val="a5"/>
        <w:numPr>
          <w:ilvl w:val="1"/>
          <w:numId w:val="1"/>
        </w:numPr>
        <w:spacing w:line="360" w:lineRule="auto"/>
      </w:pPr>
      <w:bookmarkStart w:id="13" w:name="_Toc458046138"/>
      <w:r>
        <w:rPr>
          <w:rFonts w:hint="eastAsia"/>
        </w:rPr>
        <w:t>编写目的</w:t>
      </w:r>
      <w:bookmarkEnd w:id="13"/>
    </w:p>
    <w:p w14:paraId="61E4DF02" w14:textId="77777777" w:rsidR="004B2F44" w:rsidRDefault="004B2F44" w:rsidP="004B2F44">
      <w:pPr>
        <w:pStyle w:val="a9"/>
        <w:spacing w:line="360" w:lineRule="auto"/>
        <w:ind w:firstLineChars="200" w:firstLine="480"/>
      </w:pPr>
      <w:r>
        <w:rPr>
          <w:rFonts w:hint="eastAsia"/>
        </w:rPr>
        <w:t>编写此项目开发计划的目的，是为了确保项目团队按时保质地完成项目目标，便于项目团队成员更好地了解项目情况，明确各成员分工、使项目工作开展的各个过程合理有序。因此以文件化的形式，把对于项目背景、工作内容、各项工作的任务分解、各团队成员的工作任务、项目开发进度等内容所做出的安排以书面形式表示，以此作为项目团队成员以及项目干系人之间的共识与约定，该文档将作为项目的问题定义、可行性研究、需求分析、开发阶段所有项目活动的行动基础，并作为项目团队开展和检查项目的工作依据。</w:t>
      </w:r>
    </w:p>
    <w:p w14:paraId="244C4717" w14:textId="77777777" w:rsidR="004B2F44" w:rsidRDefault="004B2F44" w:rsidP="004B2F44">
      <w:pPr>
        <w:pStyle w:val="a9"/>
        <w:spacing w:line="360" w:lineRule="auto"/>
        <w:ind w:firstLineChars="200" w:firstLine="480"/>
      </w:pPr>
      <w:r w:rsidRPr="004B2F44">
        <w:rPr>
          <w:rFonts w:hint="eastAsia"/>
        </w:rPr>
        <w:t>预期读者：本项目的任务提出者、项目组全体成员、用户。</w:t>
      </w:r>
    </w:p>
    <w:p w14:paraId="1D4FFE65" w14:textId="77777777" w:rsidR="00764EC2" w:rsidRDefault="00764EC2" w:rsidP="004B2F44">
      <w:pPr>
        <w:pStyle w:val="a9"/>
        <w:spacing w:line="360" w:lineRule="auto"/>
        <w:ind w:firstLineChars="200" w:firstLine="480"/>
      </w:pPr>
    </w:p>
    <w:p w14:paraId="20DF35A5" w14:textId="77777777" w:rsidR="00B47C83" w:rsidRPr="004B2F44" w:rsidRDefault="00B47C83" w:rsidP="004B2F44">
      <w:pPr>
        <w:pStyle w:val="a9"/>
        <w:spacing w:line="360" w:lineRule="auto"/>
        <w:ind w:firstLineChars="200" w:firstLine="480"/>
      </w:pPr>
    </w:p>
    <w:p w14:paraId="2E19C353" w14:textId="77777777" w:rsidR="000473EC" w:rsidRDefault="00B639AF" w:rsidP="000473EC">
      <w:pPr>
        <w:pStyle w:val="a5"/>
        <w:numPr>
          <w:ilvl w:val="1"/>
          <w:numId w:val="1"/>
        </w:numPr>
        <w:spacing w:line="360" w:lineRule="auto"/>
      </w:pPr>
      <w:bookmarkStart w:id="14" w:name="_Toc458046139"/>
      <w:r>
        <w:rPr>
          <w:rFonts w:hint="eastAsia"/>
        </w:rPr>
        <w:t>背景</w:t>
      </w:r>
      <w:bookmarkEnd w:id="14"/>
    </w:p>
    <w:p w14:paraId="2D670C76" w14:textId="2D59E13D" w:rsidR="000473EC" w:rsidRPr="00F50942" w:rsidRDefault="00A637F4" w:rsidP="00F50942">
      <w:pPr>
        <w:pStyle w:val="a5"/>
        <w:spacing w:line="360" w:lineRule="auto"/>
        <w:ind w:firstLineChars="200" w:firstLine="480"/>
        <w:rPr>
          <w:b w:val="0"/>
          <w:sz w:val="24"/>
        </w:rPr>
      </w:pPr>
      <w:r w:rsidRPr="00A637F4">
        <w:rPr>
          <w:rFonts w:hint="eastAsia"/>
          <w:b w:val="0"/>
          <w:sz w:val="24"/>
        </w:rPr>
        <w:t>软件需求作为软件工程当中最为重要的组成几个部分，已经引起业内人士的高度重视，项目管理和需求工程概念的提出，就是为了把软件工程化，以更有效地开发需求，开发软件并实现有效的管理。也作为一门新兴的课程在大学里开设。为了使教师能够把最新，最前沿的关于项目管理和需求工程的信息传播给学生；为了学生能够利用网络得到老师帮助；为了师生之间，同学之间能够充分交流，沟通心得。这个软件工程教学、学习、交流系统将提供这么一个平台。为教师和同学服务，也为项目管理，需求工程，统一建模等软件工程化课程的教学方法提供试验基地。</w:t>
      </w:r>
    </w:p>
    <w:p w14:paraId="2B4DA443" w14:textId="625A97E5" w:rsidR="000473EC" w:rsidRPr="00A637F4" w:rsidRDefault="00A637F4" w:rsidP="00A637F4">
      <w:pPr>
        <w:pStyle w:val="a5"/>
        <w:spacing w:line="360" w:lineRule="auto"/>
        <w:ind w:firstLineChars="200" w:firstLine="480"/>
        <w:rPr>
          <w:b w:val="0"/>
          <w:sz w:val="24"/>
        </w:rPr>
      </w:pPr>
      <w:r w:rsidRPr="00A637F4">
        <w:rPr>
          <w:rFonts w:hint="eastAsia"/>
          <w:b w:val="0"/>
          <w:sz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构思做一个软件工程教学、学习、交流的</w:t>
      </w:r>
      <w:r w:rsidRPr="00A637F4">
        <w:rPr>
          <w:b w:val="0"/>
          <w:sz w:val="24"/>
        </w:rPr>
        <w:t>APP</w:t>
      </w:r>
      <w:r w:rsidRPr="00A637F4">
        <w:rPr>
          <w:rFonts w:hint="eastAsia"/>
          <w:b w:val="0"/>
          <w:sz w:val="24"/>
        </w:rPr>
        <w:t>。</w:t>
      </w:r>
    </w:p>
    <w:p w14:paraId="5CA37900" w14:textId="77777777" w:rsidR="00B47C83" w:rsidRDefault="00B47C83" w:rsidP="000473EC">
      <w:pPr>
        <w:pStyle w:val="a5"/>
        <w:spacing w:line="360" w:lineRule="auto"/>
      </w:pPr>
    </w:p>
    <w:p w14:paraId="0665ECF7" w14:textId="72F1A91F" w:rsidR="00B47C83" w:rsidRDefault="00E81EA0" w:rsidP="00E81EA0">
      <w:pPr>
        <w:pStyle w:val="a5"/>
        <w:tabs>
          <w:tab w:val="left" w:pos="2504"/>
        </w:tabs>
        <w:spacing w:line="360" w:lineRule="auto"/>
      </w:pPr>
      <w:r>
        <w:tab/>
      </w:r>
    </w:p>
    <w:p w14:paraId="0F406BCB" w14:textId="77777777" w:rsidR="00B47C83" w:rsidRDefault="00B47C83" w:rsidP="000473EC">
      <w:pPr>
        <w:pStyle w:val="a5"/>
        <w:spacing w:line="360" w:lineRule="auto"/>
      </w:pPr>
    </w:p>
    <w:p w14:paraId="3573F6BB" w14:textId="77777777" w:rsidR="00E13632" w:rsidRDefault="00B639AF" w:rsidP="004B2F44">
      <w:pPr>
        <w:pStyle w:val="a5"/>
        <w:numPr>
          <w:ilvl w:val="1"/>
          <w:numId w:val="1"/>
        </w:numPr>
        <w:spacing w:line="360" w:lineRule="auto"/>
      </w:pPr>
      <w:bookmarkStart w:id="15" w:name="_Toc458046140"/>
      <w:r>
        <w:rPr>
          <w:rFonts w:hint="eastAsia"/>
        </w:rPr>
        <w:t>术语</w:t>
      </w:r>
      <w:bookmarkEnd w:id="15"/>
    </w:p>
    <w:p w14:paraId="269CDF90" w14:textId="77777777" w:rsidR="004B2F44" w:rsidRDefault="00F50942" w:rsidP="004B2F44">
      <w:pPr>
        <w:pStyle w:val="a9"/>
        <w:spacing w:line="360" w:lineRule="auto"/>
      </w:pPr>
      <w:r>
        <w:rPr>
          <w:rFonts w:hint="eastAsia"/>
        </w:rPr>
        <w:t>APP</w:t>
      </w:r>
      <w:r>
        <w:rPr>
          <w:rFonts w:hint="eastAsia"/>
        </w:rPr>
        <w:t>：全称</w:t>
      </w:r>
      <w:r w:rsidRPr="00F50942">
        <w:t>Application</w:t>
      </w:r>
      <w:r>
        <w:t>，</w:t>
      </w:r>
      <w:r w:rsidRPr="00F50942">
        <w:rPr>
          <w:rFonts w:hint="eastAsia"/>
        </w:rPr>
        <w:t>手机软件，主要指安装在智能手机上的软件，完善原始系统的不足与个性化。使手机完善其功能，为用户提供更丰富的使用体验的主要手段。</w:t>
      </w:r>
    </w:p>
    <w:p w14:paraId="6B39666F" w14:textId="77777777" w:rsidR="004B2F44" w:rsidRDefault="00764EC2" w:rsidP="004B2F44">
      <w:pPr>
        <w:pStyle w:val="a9"/>
        <w:spacing w:line="360" w:lineRule="auto"/>
      </w:pPr>
      <w:r>
        <w:rPr>
          <w:rFonts w:hint="eastAsia"/>
        </w:rPr>
        <w:t>WEB</w:t>
      </w:r>
      <w:r>
        <w:rPr>
          <w:rFonts w:hint="eastAsia"/>
        </w:rPr>
        <w:t>：</w:t>
      </w:r>
      <w:r w:rsidRPr="00764EC2">
        <w:rPr>
          <w:rFonts w:hint="eastAsia"/>
        </w:rPr>
        <w:t>web</w:t>
      </w:r>
      <w:r w:rsidRPr="00764EC2">
        <w:rPr>
          <w:rFonts w:hint="eastAsia"/>
        </w:rPr>
        <w:t>（</w:t>
      </w:r>
      <w:r w:rsidRPr="00764EC2">
        <w:rPr>
          <w:rFonts w:hint="eastAsia"/>
        </w:rPr>
        <w:t>World Wide Web</w:t>
      </w:r>
      <w:r w:rsidRPr="00764EC2">
        <w:rPr>
          <w:rFonts w:hint="eastAsia"/>
        </w:rPr>
        <w:t>）即全球广域网，也称为万维网，它是一种基于超文本和</w:t>
      </w:r>
      <w:r w:rsidRPr="00764EC2">
        <w:rPr>
          <w:rFonts w:hint="eastAsia"/>
        </w:rPr>
        <w:t>HTTP</w:t>
      </w:r>
      <w:r w:rsidRPr="00764EC2">
        <w:rPr>
          <w:rFonts w:hint="eastAsia"/>
        </w:rPr>
        <w:t>的、全球性的、动态交互的、跨平台的分布式图形信息系统。</w:t>
      </w:r>
    </w:p>
    <w:p w14:paraId="141BA956" w14:textId="77777777" w:rsidR="004B2F44" w:rsidRDefault="00764EC2" w:rsidP="004B2F44">
      <w:pPr>
        <w:pStyle w:val="a9"/>
        <w:spacing w:line="360" w:lineRule="auto"/>
      </w:pPr>
      <w:r>
        <w:rPr>
          <w:rFonts w:hint="eastAsia"/>
        </w:rPr>
        <w:t>CSS</w:t>
      </w:r>
      <w:r>
        <w:rPr>
          <w:rFonts w:hint="eastAsia"/>
        </w:rPr>
        <w:t>：</w:t>
      </w:r>
      <w:r w:rsidRPr="00764EC2">
        <w:rPr>
          <w:rFonts w:hint="eastAsia"/>
        </w:rPr>
        <w:t>层叠样式表</w:t>
      </w:r>
      <w:r w:rsidRPr="00764EC2">
        <w:rPr>
          <w:rFonts w:hint="eastAsia"/>
        </w:rPr>
        <w:t>(</w:t>
      </w:r>
      <w:r w:rsidRPr="00764EC2">
        <w:rPr>
          <w:rFonts w:hint="eastAsia"/>
        </w:rPr>
        <w:t>英文全称：</w:t>
      </w:r>
      <w:r w:rsidRPr="00764EC2">
        <w:rPr>
          <w:rFonts w:hint="eastAsia"/>
        </w:rPr>
        <w:t>Cascading Style Sheets)</w:t>
      </w:r>
      <w:r w:rsidRPr="00764EC2">
        <w:rPr>
          <w:rFonts w:hint="eastAsia"/>
        </w:rPr>
        <w:t>是一种用来表现</w:t>
      </w:r>
      <w:r w:rsidRPr="00764EC2">
        <w:rPr>
          <w:rFonts w:hint="eastAsia"/>
        </w:rPr>
        <w:t>HTML</w:t>
      </w:r>
      <w:r w:rsidRPr="00764EC2">
        <w:rPr>
          <w:rFonts w:hint="eastAsia"/>
        </w:rPr>
        <w:t>（标准通用标记语言的一个应用）或</w:t>
      </w:r>
      <w:r w:rsidRPr="00764EC2">
        <w:rPr>
          <w:rFonts w:hint="eastAsia"/>
        </w:rPr>
        <w:t>XML</w:t>
      </w:r>
      <w:r w:rsidRPr="00764EC2">
        <w:rPr>
          <w:rFonts w:hint="eastAsia"/>
        </w:rPr>
        <w:t>（标准通用标记语言的一个子集）等文件样式的计算机语言。</w:t>
      </w:r>
      <w:r w:rsidRPr="00764EC2">
        <w:rPr>
          <w:rFonts w:hint="eastAsia"/>
        </w:rPr>
        <w:t>CSS</w:t>
      </w:r>
      <w:r w:rsidRPr="00764EC2">
        <w:rPr>
          <w:rFonts w:hint="eastAsia"/>
        </w:rPr>
        <w:t>不仅可以静态地修饰网页，还可以配合各种脚本语言动态地对网页各元素进行格式化。</w:t>
      </w:r>
      <w:r>
        <w:rPr>
          <w:rStyle w:val="af1"/>
        </w:rPr>
        <w:footnoteReference w:id="1"/>
      </w:r>
    </w:p>
    <w:p w14:paraId="043C0936" w14:textId="77777777" w:rsidR="004B2F44" w:rsidRDefault="00764EC2" w:rsidP="004B2F44">
      <w:pPr>
        <w:pStyle w:val="a9"/>
        <w:spacing w:line="360" w:lineRule="auto"/>
      </w:pPr>
      <w:r>
        <w:rPr>
          <w:rFonts w:hint="eastAsia"/>
        </w:rPr>
        <w:t>HTML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HTML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的英文全称是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Hypertext Marked Language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，即超文本标记语言。</w:t>
      </w:r>
    </w:p>
    <w:p w14:paraId="0E39FC3E" w14:textId="77777777" w:rsidR="00E13632" w:rsidRDefault="00B47C83" w:rsidP="004B2F44">
      <w:pPr>
        <w:pStyle w:val="a9"/>
        <w:spacing w:line="360" w:lineRule="auto"/>
      </w:pPr>
      <w:r w:rsidRPr="00B47C83">
        <w:rPr>
          <w:rFonts w:hint="eastAsia"/>
          <w:b/>
        </w:rPr>
        <w:t>甘特图</w:t>
      </w:r>
      <w:r>
        <w:rPr>
          <w:rFonts w:hint="eastAsia"/>
        </w:rPr>
        <w:t>：</w:t>
      </w:r>
      <w:r w:rsidRPr="00B47C83">
        <w:rPr>
          <w:rFonts w:hint="eastAsia"/>
        </w:rPr>
        <w:t>甘特图（</w:t>
      </w:r>
      <w:r w:rsidRPr="00B47C83">
        <w:rPr>
          <w:rFonts w:hint="eastAsia"/>
        </w:rPr>
        <w:t>Gantt chart</w:t>
      </w:r>
      <w:r w:rsidRPr="00B47C83">
        <w:rPr>
          <w:rFonts w:hint="eastAsia"/>
        </w:rPr>
        <w:t>）又称为横道图、条状图</w:t>
      </w:r>
      <w:r w:rsidRPr="00B47C83">
        <w:rPr>
          <w:rFonts w:hint="eastAsia"/>
        </w:rPr>
        <w:t>(Bar chart)</w:t>
      </w:r>
      <w:r w:rsidRPr="00B47C83">
        <w:rPr>
          <w:rFonts w:hint="eastAsia"/>
        </w:rPr>
        <w:t>。其通过条状图来显示项目，进度，和其他时间相关的系统进展的内在关系随着时间进展的情况。</w:t>
      </w:r>
    </w:p>
    <w:p w14:paraId="618E7CA9" w14:textId="77777777" w:rsidR="00E13632" w:rsidRDefault="00E13632" w:rsidP="004B2F44">
      <w:pPr>
        <w:pStyle w:val="a9"/>
        <w:spacing w:line="360" w:lineRule="auto"/>
      </w:pPr>
    </w:p>
    <w:p w14:paraId="32514AB1" w14:textId="77777777" w:rsidR="004B2F44" w:rsidRDefault="004B2F44" w:rsidP="004B2F44">
      <w:pPr>
        <w:pStyle w:val="a9"/>
        <w:spacing w:line="360" w:lineRule="auto"/>
      </w:pPr>
    </w:p>
    <w:p w14:paraId="73AB4655" w14:textId="77777777" w:rsidR="004B2F44" w:rsidRDefault="004B2F44" w:rsidP="004B2F44">
      <w:pPr>
        <w:pStyle w:val="a9"/>
        <w:spacing w:line="360" w:lineRule="auto"/>
      </w:pPr>
    </w:p>
    <w:p w14:paraId="0CB62983" w14:textId="77777777" w:rsidR="004B2F44" w:rsidRDefault="004B2F44" w:rsidP="004B2F44">
      <w:pPr>
        <w:pStyle w:val="a9"/>
        <w:spacing w:line="360" w:lineRule="auto"/>
      </w:pPr>
    </w:p>
    <w:p w14:paraId="4363392B" w14:textId="3BF200E0" w:rsidR="004B2F44" w:rsidRDefault="004B2F44" w:rsidP="004B2F44">
      <w:pPr>
        <w:pStyle w:val="a9"/>
        <w:spacing w:line="360" w:lineRule="auto"/>
      </w:pPr>
    </w:p>
    <w:p w14:paraId="4E185988" w14:textId="172F8D2D" w:rsidR="00E81EA0" w:rsidRDefault="00E81EA0" w:rsidP="004B2F44">
      <w:pPr>
        <w:pStyle w:val="a9"/>
        <w:spacing w:line="360" w:lineRule="auto"/>
      </w:pPr>
    </w:p>
    <w:p w14:paraId="1647B7DD" w14:textId="58655BD2" w:rsidR="00E81EA0" w:rsidRDefault="00E81EA0" w:rsidP="004B2F44">
      <w:pPr>
        <w:pStyle w:val="a9"/>
        <w:spacing w:line="360" w:lineRule="auto"/>
      </w:pPr>
    </w:p>
    <w:p w14:paraId="43806C84" w14:textId="30CFED01" w:rsidR="00E81EA0" w:rsidRDefault="00E81EA0" w:rsidP="004B2F44">
      <w:pPr>
        <w:pStyle w:val="a9"/>
        <w:spacing w:line="360" w:lineRule="auto"/>
      </w:pPr>
    </w:p>
    <w:p w14:paraId="33C40C2A" w14:textId="03138812" w:rsidR="00E81EA0" w:rsidRDefault="00E81EA0" w:rsidP="004B2F44">
      <w:pPr>
        <w:pStyle w:val="a9"/>
        <w:spacing w:line="360" w:lineRule="auto"/>
      </w:pPr>
    </w:p>
    <w:p w14:paraId="1F57C1BB" w14:textId="04AFD657" w:rsidR="00E81EA0" w:rsidRDefault="00E81EA0" w:rsidP="004B2F44">
      <w:pPr>
        <w:pStyle w:val="a9"/>
        <w:spacing w:line="360" w:lineRule="auto"/>
      </w:pPr>
    </w:p>
    <w:p w14:paraId="68BE82F2" w14:textId="6FB278B8" w:rsidR="00E81EA0" w:rsidRDefault="00E81EA0" w:rsidP="004B2F44">
      <w:pPr>
        <w:pStyle w:val="a9"/>
        <w:spacing w:line="360" w:lineRule="auto"/>
      </w:pPr>
    </w:p>
    <w:p w14:paraId="2CCE1FE2" w14:textId="7AA9F073" w:rsidR="00E81EA0" w:rsidRDefault="00E81EA0" w:rsidP="004B2F44">
      <w:pPr>
        <w:pStyle w:val="a9"/>
        <w:spacing w:line="360" w:lineRule="auto"/>
      </w:pPr>
    </w:p>
    <w:p w14:paraId="647A5354" w14:textId="77777777" w:rsidR="00E81EA0" w:rsidRDefault="00E81EA0" w:rsidP="004B2F44">
      <w:pPr>
        <w:pStyle w:val="a9"/>
        <w:spacing w:line="360" w:lineRule="auto"/>
      </w:pPr>
    </w:p>
    <w:p w14:paraId="5094F166" w14:textId="77777777" w:rsidR="004B2F44" w:rsidRDefault="004B2F44" w:rsidP="004B2F44">
      <w:pPr>
        <w:pStyle w:val="a9"/>
        <w:spacing w:line="360" w:lineRule="auto"/>
      </w:pPr>
    </w:p>
    <w:p w14:paraId="7CFDBA88" w14:textId="77777777" w:rsidR="004B2F44" w:rsidRDefault="004B2F44" w:rsidP="004B2F44">
      <w:pPr>
        <w:pStyle w:val="a9"/>
        <w:spacing w:line="360" w:lineRule="auto"/>
      </w:pPr>
    </w:p>
    <w:p w14:paraId="2CE9E380" w14:textId="77777777" w:rsidR="00E13632" w:rsidRDefault="00B639AF" w:rsidP="004B2F44">
      <w:pPr>
        <w:pStyle w:val="a5"/>
        <w:numPr>
          <w:ilvl w:val="1"/>
          <w:numId w:val="1"/>
        </w:numPr>
        <w:spacing w:line="360" w:lineRule="auto"/>
      </w:pPr>
      <w:bookmarkStart w:id="16" w:name="_Toc458046141"/>
      <w:r>
        <w:rPr>
          <w:rFonts w:hint="eastAsia"/>
        </w:rPr>
        <w:lastRenderedPageBreak/>
        <w:t>参考文献</w:t>
      </w:r>
      <w:bookmarkEnd w:id="16"/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701"/>
        <w:gridCol w:w="2835"/>
        <w:gridCol w:w="3827"/>
      </w:tblGrid>
      <w:tr w:rsidR="00B47C83" w14:paraId="22FEF28C" w14:textId="77777777" w:rsidTr="00E0176A">
        <w:tc>
          <w:tcPr>
            <w:tcW w:w="880" w:type="dxa"/>
          </w:tcPr>
          <w:p w14:paraId="23C97527" w14:textId="28DCC278" w:rsidR="00B47C83" w:rsidRDefault="00B47C83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02A00FDF" w14:textId="77777777" w:rsidR="00B47C83" w:rsidRDefault="00B47C83" w:rsidP="00B47C83">
            <w:pPr>
              <w:pStyle w:val="a9"/>
              <w:spacing w:line="360" w:lineRule="auto"/>
            </w:pPr>
            <w:r>
              <w:rPr>
                <w:rFonts w:hint="eastAsia"/>
              </w:rPr>
              <w:t>资料名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35" w:type="dxa"/>
          </w:tcPr>
          <w:p w14:paraId="518D820D" w14:textId="77777777" w:rsidR="00B47C83" w:rsidRDefault="00B47C83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发表日期</w:t>
            </w:r>
          </w:p>
        </w:tc>
        <w:tc>
          <w:tcPr>
            <w:tcW w:w="3827" w:type="dxa"/>
          </w:tcPr>
          <w:p w14:paraId="3CC314BA" w14:textId="77777777" w:rsidR="00B47C83" w:rsidRDefault="00B47C83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作者</w:t>
            </w:r>
          </w:p>
        </w:tc>
      </w:tr>
      <w:tr w:rsidR="00B47C83" w14:paraId="69F7C5C7" w14:textId="77777777" w:rsidTr="00E0176A">
        <w:trPr>
          <w:trHeight w:val="458"/>
        </w:trPr>
        <w:tc>
          <w:tcPr>
            <w:tcW w:w="880" w:type="dxa"/>
          </w:tcPr>
          <w:p w14:paraId="29ABA992" w14:textId="77777777" w:rsidR="00B47C83" w:rsidRDefault="00B47C83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1701" w:type="dxa"/>
          </w:tcPr>
          <w:p w14:paraId="39950F2B" w14:textId="272D9B65" w:rsidR="00B47C83" w:rsidRDefault="00E0176A" w:rsidP="004B2F44">
            <w:pPr>
              <w:pStyle w:val="a9"/>
              <w:spacing w:line="360" w:lineRule="auto"/>
            </w:pPr>
            <w:r w:rsidRPr="00E0176A">
              <w:t>《软件工程原书第八版</w:t>
            </w:r>
            <w:r>
              <w:rPr>
                <w:rFonts w:hint="eastAsia"/>
              </w:rPr>
              <w:t>》</w:t>
            </w:r>
          </w:p>
        </w:tc>
        <w:tc>
          <w:tcPr>
            <w:tcW w:w="2835" w:type="dxa"/>
          </w:tcPr>
          <w:p w14:paraId="2673C940" w14:textId="39C71A91" w:rsidR="00B47C83" w:rsidRDefault="00E0176A" w:rsidP="004B2F44">
            <w:pPr>
              <w:pStyle w:val="a9"/>
              <w:spacing w:line="360" w:lineRule="auto"/>
            </w:pPr>
            <w:r w:rsidRPr="00E0176A">
              <w:t>2017</w:t>
            </w:r>
            <w:r w:rsidRPr="00E0176A">
              <w:t>年</w:t>
            </w:r>
            <w:r w:rsidRPr="00E0176A">
              <w:t>1</w:t>
            </w:r>
            <w:r w:rsidRPr="00E0176A">
              <w:t>月第</w:t>
            </w:r>
            <w:r w:rsidRPr="00E0176A">
              <w:t>1</w:t>
            </w:r>
            <w:r w:rsidRPr="00E0176A">
              <w:t>版</w:t>
            </w:r>
            <w:r w:rsidRPr="00E0176A">
              <w:t xml:space="preserve"> </w:t>
            </w:r>
            <w:r w:rsidRPr="00E0176A">
              <w:t>第</w:t>
            </w:r>
            <w:r w:rsidRPr="00E0176A">
              <w:t>294545</w:t>
            </w:r>
            <w:r w:rsidRPr="00E0176A">
              <w:t>号</w:t>
            </w:r>
          </w:p>
        </w:tc>
        <w:tc>
          <w:tcPr>
            <w:tcW w:w="3827" w:type="dxa"/>
          </w:tcPr>
          <w:p w14:paraId="4984AEC3" w14:textId="05BDD531" w:rsidR="00E0176A" w:rsidRPr="00E0176A" w:rsidRDefault="00E0176A" w:rsidP="00E0176A">
            <w:pPr>
              <w:widowControl/>
              <w:spacing w:before="240" w:after="240" w:line="412" w:lineRule="auto"/>
              <w:ind w:firstLine="420"/>
              <w:jc w:val="left"/>
              <w:rPr>
                <w:sz w:val="24"/>
              </w:rPr>
            </w:pPr>
            <w:r w:rsidRPr="00E0176A">
              <w:rPr>
                <w:sz w:val="24"/>
              </w:rPr>
              <w:t>机械工业出版社</w:t>
            </w:r>
            <w:r w:rsidRPr="00E0176A">
              <w:rPr>
                <w:sz w:val="24"/>
              </w:rPr>
              <w:t>RogerS.Pressman Bruce R.Maxim</w:t>
            </w:r>
            <w:r w:rsidRPr="00E0176A">
              <w:rPr>
                <w:sz w:val="24"/>
              </w:rPr>
              <w:t>著</w:t>
            </w:r>
            <w:r w:rsidRPr="00E0176A">
              <w:rPr>
                <w:sz w:val="24"/>
              </w:rPr>
              <w:t xml:space="preserve"> 2017</w:t>
            </w:r>
            <w:r w:rsidRPr="00E0176A">
              <w:rPr>
                <w:sz w:val="24"/>
              </w:rPr>
              <w:t>年</w:t>
            </w:r>
            <w:r w:rsidRPr="00E0176A">
              <w:rPr>
                <w:sz w:val="24"/>
              </w:rPr>
              <w:t>1</w:t>
            </w:r>
            <w:r w:rsidRPr="00E0176A">
              <w:rPr>
                <w:sz w:val="24"/>
              </w:rPr>
              <w:t>月第</w:t>
            </w:r>
            <w:r w:rsidRPr="00E0176A">
              <w:rPr>
                <w:sz w:val="24"/>
              </w:rPr>
              <w:t>1</w:t>
            </w:r>
            <w:r w:rsidRPr="00E0176A">
              <w:rPr>
                <w:sz w:val="24"/>
              </w:rPr>
              <w:t>版</w:t>
            </w:r>
            <w:r w:rsidRPr="00E0176A">
              <w:rPr>
                <w:sz w:val="24"/>
              </w:rPr>
              <w:t xml:space="preserve"> </w:t>
            </w:r>
            <w:r w:rsidRPr="00E0176A">
              <w:rPr>
                <w:sz w:val="24"/>
              </w:rPr>
              <w:t>第</w:t>
            </w:r>
            <w:r w:rsidRPr="00E0176A">
              <w:rPr>
                <w:sz w:val="24"/>
              </w:rPr>
              <w:t>294545</w:t>
            </w:r>
            <w:r w:rsidRPr="00E0176A">
              <w:rPr>
                <w:sz w:val="24"/>
              </w:rPr>
              <w:t>号</w:t>
            </w:r>
          </w:p>
          <w:p w14:paraId="42FC73EB" w14:textId="593E63BA" w:rsidR="00B47C83" w:rsidRDefault="00B47C83" w:rsidP="004B2F44">
            <w:pPr>
              <w:pStyle w:val="a9"/>
              <w:spacing w:line="360" w:lineRule="auto"/>
            </w:pPr>
          </w:p>
        </w:tc>
      </w:tr>
      <w:tr w:rsidR="00B47C83" w14:paraId="13067C04" w14:textId="77777777" w:rsidTr="00E0176A">
        <w:tc>
          <w:tcPr>
            <w:tcW w:w="880" w:type="dxa"/>
          </w:tcPr>
          <w:p w14:paraId="616B411A" w14:textId="77777777" w:rsidR="00B47C83" w:rsidRDefault="00B47C83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002</w:t>
            </w:r>
          </w:p>
        </w:tc>
        <w:tc>
          <w:tcPr>
            <w:tcW w:w="1701" w:type="dxa"/>
          </w:tcPr>
          <w:p w14:paraId="6AAD6C2B" w14:textId="77777777" w:rsidR="00B47C83" w:rsidRDefault="00B47C83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软件需求（第三版）</w:t>
            </w:r>
          </w:p>
        </w:tc>
        <w:tc>
          <w:tcPr>
            <w:tcW w:w="2835" w:type="dxa"/>
          </w:tcPr>
          <w:p w14:paraId="1A1B92C7" w14:textId="583F09F3" w:rsidR="00B47C83" w:rsidRDefault="00E0176A" w:rsidP="004B2F44">
            <w:pPr>
              <w:pStyle w:val="a9"/>
              <w:spacing w:line="360" w:lineRule="auto"/>
            </w:pPr>
            <w:r w:rsidRPr="00E0176A">
              <w:t>2016</w:t>
            </w:r>
            <w:r w:rsidRPr="00E0176A">
              <w:t>年</w:t>
            </w:r>
            <w:r w:rsidRPr="00E0176A">
              <w:t>3</w:t>
            </w:r>
            <w:r w:rsidRPr="00E0176A">
              <w:t>月第</w:t>
            </w:r>
            <w:r w:rsidRPr="00E0176A">
              <w:t>3</w:t>
            </w:r>
            <w:r w:rsidRPr="00E0176A">
              <w:t>版</w:t>
            </w:r>
          </w:p>
        </w:tc>
        <w:tc>
          <w:tcPr>
            <w:tcW w:w="3827" w:type="dxa"/>
          </w:tcPr>
          <w:p w14:paraId="2EDA9803" w14:textId="3EF7D52F" w:rsidR="00B47C83" w:rsidRDefault="00E0176A" w:rsidP="004B2F44">
            <w:pPr>
              <w:pStyle w:val="a9"/>
              <w:spacing w:line="360" w:lineRule="auto"/>
            </w:pPr>
            <w:r w:rsidRPr="00E0176A">
              <w:t>Karl Wiegers, Joy Beatty</w:t>
            </w:r>
            <w:r w:rsidRPr="00E0176A">
              <w:t>著</w:t>
            </w:r>
            <w:r w:rsidRPr="00E0176A">
              <w:t xml:space="preserve"> </w:t>
            </w:r>
            <w:r w:rsidRPr="00E0176A">
              <w:t>李忠利</w:t>
            </w:r>
            <w:r w:rsidRPr="00E0176A">
              <w:t xml:space="preserve"> </w:t>
            </w:r>
            <w:r w:rsidRPr="00E0176A">
              <w:t>李淳</w:t>
            </w:r>
            <w:r w:rsidRPr="00E0176A">
              <w:t xml:space="preserve"> </w:t>
            </w:r>
            <w:r w:rsidRPr="00E0176A">
              <w:t>霍金健</w:t>
            </w:r>
            <w:r w:rsidRPr="00E0176A">
              <w:t xml:space="preserve"> </w:t>
            </w:r>
            <w:r w:rsidRPr="00E0176A">
              <w:t>孔晨辉</w:t>
            </w:r>
            <w:r w:rsidRPr="00E0176A">
              <w:t xml:space="preserve"> </w:t>
            </w:r>
            <w:r w:rsidRPr="00E0176A">
              <w:t>译</w:t>
            </w:r>
          </w:p>
        </w:tc>
      </w:tr>
      <w:tr w:rsidR="00E0176A" w14:paraId="4726697E" w14:textId="77777777" w:rsidTr="00E0176A">
        <w:tc>
          <w:tcPr>
            <w:tcW w:w="880" w:type="dxa"/>
          </w:tcPr>
          <w:p w14:paraId="0C5B4AB1" w14:textId="20DF624E" w:rsidR="00E0176A" w:rsidRDefault="00E0176A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003</w:t>
            </w:r>
          </w:p>
        </w:tc>
        <w:tc>
          <w:tcPr>
            <w:tcW w:w="1701" w:type="dxa"/>
          </w:tcPr>
          <w:p w14:paraId="254D3195" w14:textId="34CB163D" w:rsidR="00E0176A" w:rsidRPr="00E0176A" w:rsidRDefault="00E0176A" w:rsidP="004B2F44">
            <w:pPr>
              <w:pStyle w:val="a9"/>
              <w:spacing w:line="360" w:lineRule="auto"/>
            </w:pPr>
            <w:r w:rsidRPr="00E0176A">
              <w:t>《软件工程导论》</w:t>
            </w:r>
          </w:p>
        </w:tc>
        <w:tc>
          <w:tcPr>
            <w:tcW w:w="2835" w:type="dxa"/>
          </w:tcPr>
          <w:p w14:paraId="1D73ED55" w14:textId="1F67165B" w:rsidR="00E0176A" w:rsidRDefault="00E0176A" w:rsidP="004B2F44">
            <w:pPr>
              <w:pStyle w:val="a9"/>
              <w:spacing w:line="360" w:lineRule="auto"/>
            </w:pPr>
            <w:r w:rsidRPr="00E0176A">
              <w:t>2013</w:t>
            </w:r>
            <w:r w:rsidRPr="00E0176A">
              <w:t>年</w:t>
            </w:r>
            <w:r w:rsidRPr="00E0176A">
              <w:t>8</w:t>
            </w:r>
            <w:r w:rsidRPr="00E0176A">
              <w:t>月第</w:t>
            </w:r>
            <w:r w:rsidRPr="00E0176A">
              <w:t>6</w:t>
            </w:r>
            <w:r w:rsidRPr="00E0176A">
              <w:t>版</w:t>
            </w:r>
            <w:r w:rsidRPr="00E0176A">
              <w:t xml:space="preserve"> </w:t>
            </w:r>
            <w:r w:rsidRPr="00E0176A">
              <w:t>第</w:t>
            </w:r>
            <w:r w:rsidRPr="00E0176A">
              <w:t>150343</w:t>
            </w:r>
            <w:r w:rsidRPr="00E0176A">
              <w:t>号</w:t>
            </w:r>
          </w:p>
        </w:tc>
        <w:tc>
          <w:tcPr>
            <w:tcW w:w="3827" w:type="dxa"/>
          </w:tcPr>
          <w:p w14:paraId="0364A54F" w14:textId="438D62F6" w:rsidR="00E0176A" w:rsidRDefault="00E0176A" w:rsidP="004B2F44">
            <w:pPr>
              <w:pStyle w:val="a9"/>
              <w:spacing w:line="360" w:lineRule="auto"/>
            </w:pPr>
            <w:r w:rsidRPr="00E0176A">
              <w:t>清华大学出版社</w:t>
            </w:r>
            <w:r w:rsidRPr="00E0176A">
              <w:t xml:space="preserve"> </w:t>
            </w:r>
            <w:r w:rsidRPr="00E0176A">
              <w:t>张海藩等</w:t>
            </w:r>
            <w:r w:rsidRPr="00E0176A">
              <w:t xml:space="preserve"> 2013</w:t>
            </w:r>
            <w:r w:rsidRPr="00E0176A">
              <w:t>年</w:t>
            </w:r>
            <w:r w:rsidRPr="00E0176A">
              <w:t>8</w:t>
            </w:r>
            <w:r w:rsidRPr="00E0176A">
              <w:t>月第</w:t>
            </w:r>
            <w:r w:rsidRPr="00E0176A">
              <w:t>6</w:t>
            </w:r>
            <w:r w:rsidRPr="00E0176A">
              <w:t>版</w:t>
            </w:r>
            <w:r w:rsidRPr="00E0176A">
              <w:t xml:space="preserve"> </w:t>
            </w:r>
            <w:r w:rsidRPr="00E0176A">
              <w:t>第</w:t>
            </w:r>
            <w:r w:rsidRPr="00E0176A">
              <w:t>150343</w:t>
            </w:r>
            <w:r w:rsidRPr="00E0176A">
              <w:t>号</w:t>
            </w:r>
          </w:p>
        </w:tc>
      </w:tr>
    </w:tbl>
    <w:p w14:paraId="7AD05F85" w14:textId="77777777" w:rsidR="00E13632" w:rsidRDefault="00E13632" w:rsidP="004B2F44">
      <w:pPr>
        <w:spacing w:line="360" w:lineRule="auto"/>
        <w:rPr>
          <w:rFonts w:ascii="宋体"/>
          <w:sz w:val="28"/>
        </w:rPr>
        <w:sectPr w:rsidR="00E13632">
          <w:pgSz w:w="11907" w:h="16840" w:code="9"/>
          <w:pgMar w:top="1440" w:right="1797" w:bottom="1440" w:left="1797" w:header="720" w:footer="720" w:gutter="0"/>
          <w:pgNumType w:start="0"/>
          <w:cols w:space="720"/>
          <w:titlePg/>
          <w:docGrid w:linePitch="285"/>
        </w:sectPr>
      </w:pPr>
    </w:p>
    <w:p w14:paraId="26ED68C1" w14:textId="77777777" w:rsidR="00E13632" w:rsidRDefault="00B639AF" w:rsidP="004B2F44">
      <w:pPr>
        <w:pStyle w:val="a4"/>
        <w:numPr>
          <w:ilvl w:val="0"/>
          <w:numId w:val="1"/>
        </w:numPr>
        <w:spacing w:line="360" w:lineRule="auto"/>
      </w:pPr>
      <w:bookmarkStart w:id="17" w:name="_Toc458046142"/>
      <w:r>
        <w:rPr>
          <w:rFonts w:hint="eastAsia"/>
        </w:rPr>
        <w:lastRenderedPageBreak/>
        <w:t>项目概述</w:t>
      </w:r>
      <w:bookmarkEnd w:id="17"/>
    </w:p>
    <w:p w14:paraId="7CD87C44" w14:textId="77777777" w:rsidR="00E13632" w:rsidRDefault="00B639AF" w:rsidP="004B2F44">
      <w:pPr>
        <w:pStyle w:val="a5"/>
        <w:numPr>
          <w:ilvl w:val="1"/>
          <w:numId w:val="1"/>
        </w:numPr>
        <w:spacing w:line="360" w:lineRule="auto"/>
      </w:pPr>
      <w:bookmarkStart w:id="18" w:name="_Toc458046143"/>
      <w:r>
        <w:rPr>
          <w:rFonts w:hint="eastAsia"/>
        </w:rPr>
        <w:t>工作内容</w:t>
      </w:r>
      <w:bookmarkEnd w:id="18"/>
    </w:p>
    <w:p w14:paraId="182439D6" w14:textId="77777777" w:rsidR="00E13632" w:rsidRDefault="00344005" w:rsidP="004B2F44">
      <w:pPr>
        <w:pStyle w:val="a9"/>
        <w:spacing w:line="360" w:lineRule="auto"/>
        <w:ind w:firstLineChars="200" w:firstLine="480"/>
      </w:pPr>
      <w:r w:rsidRPr="00344005">
        <w:rPr>
          <w:rFonts w:hint="eastAsia"/>
        </w:rPr>
        <w:t>工作量的评估，项目投入的评估，以及项目开发计划的安排</w:t>
      </w:r>
      <w:r w:rsidR="004B2F44">
        <w:rPr>
          <w:rFonts w:hint="eastAsia"/>
        </w:rPr>
        <w:t>。</w:t>
      </w:r>
    </w:p>
    <w:p w14:paraId="40CB8768" w14:textId="77777777" w:rsidR="004B2F44" w:rsidRDefault="00B639AF" w:rsidP="004B2F44">
      <w:pPr>
        <w:pStyle w:val="a5"/>
        <w:numPr>
          <w:ilvl w:val="1"/>
          <w:numId w:val="1"/>
        </w:numPr>
        <w:spacing w:line="360" w:lineRule="auto"/>
      </w:pPr>
      <w:bookmarkStart w:id="19" w:name="_Toc458046144"/>
      <w:r>
        <w:rPr>
          <w:rFonts w:hint="eastAsia"/>
        </w:rPr>
        <w:t>主要参加人员</w:t>
      </w:r>
      <w:bookmarkEnd w:id="19"/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320"/>
        <w:gridCol w:w="1320"/>
        <w:gridCol w:w="1600"/>
        <w:gridCol w:w="2840"/>
      </w:tblGrid>
      <w:tr w:rsidR="004B2F44" w14:paraId="105B92E7" w14:textId="77777777" w:rsidTr="004B2F4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7141" w14:textId="77777777" w:rsidR="004B2F44" w:rsidRPr="004B2F44" w:rsidRDefault="004B2F44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A79A" w14:textId="77777777" w:rsidR="004B2F44" w:rsidRPr="004B2F44" w:rsidRDefault="004B2F44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学号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18262" w14:textId="77777777" w:rsidR="004B2F44" w:rsidRPr="004B2F44" w:rsidRDefault="004B2F44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专业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AF5D" w14:textId="77777777" w:rsidR="004B2F44" w:rsidRPr="004B2F44" w:rsidRDefault="004B2F44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班级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3A61" w14:textId="77777777" w:rsidR="004B2F44" w:rsidRPr="004B2F44" w:rsidRDefault="004B2F44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个人简介</w:t>
            </w:r>
          </w:p>
        </w:tc>
      </w:tr>
      <w:tr w:rsidR="004B2F44" w14:paraId="318874AC" w14:textId="77777777" w:rsidTr="004B2F4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5E78" w14:textId="7F3F43EF" w:rsidR="004B2F44" w:rsidRPr="004B2F44" w:rsidRDefault="009844E1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邵美芝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DE0F" w14:textId="3E86AD78" w:rsidR="004B2F44" w:rsidRPr="004B2F44" w:rsidRDefault="004B2F44" w:rsidP="004B2F44">
            <w:pPr>
              <w:pStyle w:val="a9"/>
              <w:spacing w:line="360" w:lineRule="auto"/>
            </w:pPr>
            <w:r>
              <w:t>31</w:t>
            </w:r>
            <w:r w:rsidR="009844E1">
              <w:rPr>
                <w:rFonts w:hint="eastAsia"/>
              </w:rPr>
              <w:t>803067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D5B2" w14:textId="77777777" w:rsidR="004B2F44" w:rsidRPr="004B2F44" w:rsidRDefault="004B2F44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C4E3" w14:textId="60C640E1" w:rsidR="004B2F44" w:rsidRPr="004B2F44" w:rsidRDefault="004B2F44" w:rsidP="004B2F44">
            <w:pPr>
              <w:pStyle w:val="a9"/>
              <w:spacing w:line="360" w:lineRule="auto"/>
            </w:pPr>
            <w:r>
              <w:t>1</w:t>
            </w:r>
            <w:r w:rsidR="009844E1">
              <w:rPr>
                <w:rFonts w:hint="eastAsia"/>
              </w:rPr>
              <w:t>8</w:t>
            </w:r>
            <w:r>
              <w:t>0</w:t>
            </w:r>
            <w:r w:rsidR="009844E1">
              <w:rPr>
                <w:rFonts w:hint="eastAsia"/>
              </w:rPr>
              <w:t>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60D48" w14:textId="6C9A0B74" w:rsidR="004B2F44" w:rsidRPr="004B2F44" w:rsidRDefault="004B2F44" w:rsidP="000473EC">
            <w:pPr>
              <w:pStyle w:val="a9"/>
              <w:spacing w:line="360" w:lineRule="auto"/>
            </w:pPr>
            <w:r>
              <w:rPr>
                <w:rFonts w:hint="eastAsia"/>
              </w:rPr>
              <w:t>参加过项目的开发，具有一定的项目开发经验学习</w:t>
            </w:r>
          </w:p>
        </w:tc>
      </w:tr>
      <w:tr w:rsidR="004B2F44" w14:paraId="3FCB94F6" w14:textId="77777777" w:rsidTr="004B2F4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CB71" w14:textId="7DCB3594" w:rsidR="004B2F44" w:rsidRPr="004B2F44" w:rsidRDefault="009844E1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李晓菁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8989" w14:textId="6B940AF0" w:rsidR="004B2F44" w:rsidRPr="004B2F44" w:rsidRDefault="004B2F44" w:rsidP="004B2F44">
            <w:pPr>
              <w:pStyle w:val="a9"/>
              <w:spacing w:line="360" w:lineRule="auto"/>
            </w:pPr>
            <w:r>
              <w:t>318</w:t>
            </w:r>
            <w:r w:rsidR="009844E1">
              <w:rPr>
                <w:rFonts w:hint="eastAsia"/>
              </w:rPr>
              <w:t>01159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44A9" w14:textId="77777777" w:rsidR="004B2F44" w:rsidRPr="004B2F44" w:rsidRDefault="004B2F44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AC7C" w14:textId="0B93FFDA" w:rsidR="004B2F44" w:rsidRPr="004B2F44" w:rsidRDefault="004B2F44" w:rsidP="004B2F44">
            <w:pPr>
              <w:pStyle w:val="a9"/>
              <w:spacing w:line="360" w:lineRule="auto"/>
            </w:pPr>
            <w:r>
              <w:t>1</w:t>
            </w:r>
            <w:r w:rsidR="00FF2E36">
              <w:rPr>
                <w:rFonts w:hint="eastAsia"/>
              </w:rPr>
              <w:t>8</w:t>
            </w:r>
            <w:r>
              <w:t>01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E785" w14:textId="77777777" w:rsidR="004B2F44" w:rsidRPr="004B2F44" w:rsidRDefault="004B2F44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热爱编程，沉迷算法，喜欢探究新的知识和方法。</w:t>
            </w:r>
          </w:p>
        </w:tc>
      </w:tr>
      <w:tr w:rsidR="004B2F44" w14:paraId="4F34F3FD" w14:textId="77777777" w:rsidTr="004B2F4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E6B53" w14:textId="7FDD8065" w:rsidR="004B2F44" w:rsidRPr="004B2F44" w:rsidRDefault="009844E1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豆欣童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0D58" w14:textId="2AA1CB8F" w:rsidR="004B2F44" w:rsidRPr="004B2F44" w:rsidRDefault="001C722A" w:rsidP="004B2F44">
            <w:pPr>
              <w:pStyle w:val="a9"/>
              <w:spacing w:line="360" w:lineRule="auto"/>
            </w:pPr>
            <w:r w:rsidRPr="001C722A">
              <w:t>31</w:t>
            </w:r>
            <w:r w:rsidR="009844E1">
              <w:rPr>
                <w:rFonts w:hint="eastAsia"/>
              </w:rPr>
              <w:t>801297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B9AC" w14:textId="77777777" w:rsidR="004B2F44" w:rsidRPr="004B2F44" w:rsidRDefault="004B2F44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AF08" w14:textId="0A2986D6" w:rsidR="004B2F44" w:rsidRPr="004B2F44" w:rsidRDefault="001C722A" w:rsidP="001C722A">
            <w:pPr>
              <w:pStyle w:val="a9"/>
              <w:spacing w:line="360" w:lineRule="auto"/>
            </w:pPr>
            <w:r>
              <w:t>1</w:t>
            </w:r>
            <w:r w:rsidR="009844E1">
              <w:rPr>
                <w:rFonts w:hint="eastAsia"/>
              </w:rPr>
              <w:t>8</w:t>
            </w:r>
            <w:r>
              <w:t>01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C4E8" w14:textId="77777777" w:rsidR="004B2F44" w:rsidRPr="004B2F44" w:rsidRDefault="001C722A" w:rsidP="004B2F44">
            <w:pPr>
              <w:pStyle w:val="a9"/>
              <w:spacing w:line="360" w:lineRule="auto"/>
            </w:pPr>
            <w:r w:rsidRPr="001C722A">
              <w:rPr>
                <w:rFonts w:hint="eastAsia"/>
              </w:rPr>
              <w:t>热爱游戏开发，有过游戏公司实习经历，对各种渲染加速算法有浓厚兴趣</w:t>
            </w:r>
          </w:p>
        </w:tc>
      </w:tr>
      <w:tr w:rsidR="000473EC" w14:paraId="49D94612" w14:textId="77777777" w:rsidTr="004B2F4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068E" w14:textId="6D99FE0A" w:rsidR="000473EC" w:rsidRPr="004B2F44" w:rsidRDefault="009844E1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曹未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40AB" w14:textId="797A8133" w:rsidR="000473EC" w:rsidRDefault="001C722A" w:rsidP="004B2F44">
            <w:pPr>
              <w:pStyle w:val="a9"/>
              <w:spacing w:line="360" w:lineRule="auto"/>
            </w:pPr>
            <w:r w:rsidRPr="001C722A">
              <w:t>31</w:t>
            </w:r>
            <w:r w:rsidR="009844E1">
              <w:rPr>
                <w:rFonts w:hint="eastAsia"/>
              </w:rPr>
              <w:t>801295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E93C0" w14:textId="77777777" w:rsidR="000473EC" w:rsidRDefault="000473EC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E5FE" w14:textId="0C73E6FB" w:rsidR="000473EC" w:rsidRDefault="000473EC" w:rsidP="004B2F44">
            <w:pPr>
              <w:pStyle w:val="a9"/>
              <w:spacing w:line="360" w:lineRule="auto"/>
            </w:pPr>
            <w:r>
              <w:t>1</w:t>
            </w:r>
            <w:r w:rsidR="009844E1">
              <w:rPr>
                <w:rFonts w:hint="eastAsia"/>
              </w:rPr>
              <w:t>8</w:t>
            </w:r>
            <w:r>
              <w:t>0</w:t>
            </w:r>
            <w:r w:rsidR="009844E1">
              <w:rPr>
                <w:rFonts w:hint="eastAsia"/>
              </w:rPr>
              <w:t>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238CA" w14:textId="776C6707" w:rsidR="000473EC" w:rsidRDefault="009844E1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对移动开发有着浓厚的兴趣</w:t>
            </w:r>
          </w:p>
        </w:tc>
      </w:tr>
      <w:tr w:rsidR="000473EC" w14:paraId="0A5E977E" w14:textId="77777777" w:rsidTr="004B2F4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EC38" w14:textId="16B18FB7" w:rsidR="000473EC" w:rsidRPr="004B2F44" w:rsidRDefault="009844E1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王心怡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E55A" w14:textId="114D6E05" w:rsidR="000473EC" w:rsidRDefault="001C722A" w:rsidP="004B2F44">
            <w:pPr>
              <w:pStyle w:val="a9"/>
              <w:spacing w:line="360" w:lineRule="auto"/>
            </w:pPr>
            <w:r w:rsidRPr="001C722A">
              <w:t>31</w:t>
            </w:r>
            <w:r w:rsidR="009844E1">
              <w:rPr>
                <w:rFonts w:hint="eastAsia"/>
              </w:rPr>
              <w:t>801291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92B3" w14:textId="77777777" w:rsidR="000473EC" w:rsidRDefault="000473EC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B12C" w14:textId="2DFD1660" w:rsidR="000473EC" w:rsidRDefault="001C722A" w:rsidP="004B2F44">
            <w:pPr>
              <w:pStyle w:val="a9"/>
              <w:spacing w:line="360" w:lineRule="auto"/>
            </w:pPr>
            <w:r>
              <w:t>1</w:t>
            </w:r>
            <w:r w:rsidR="009844E1">
              <w:rPr>
                <w:rFonts w:hint="eastAsia"/>
              </w:rPr>
              <w:t>8</w:t>
            </w:r>
            <w:r>
              <w:t>0</w:t>
            </w:r>
            <w:r w:rsidR="009844E1">
              <w:rPr>
                <w:rFonts w:hint="eastAsia"/>
              </w:rPr>
              <w:t>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BE26" w14:textId="2903DE46" w:rsidR="000473EC" w:rsidRDefault="00FF2E36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参加过项目的开发，具有一定的项目开发经验学习</w:t>
            </w:r>
          </w:p>
        </w:tc>
      </w:tr>
    </w:tbl>
    <w:p w14:paraId="6E3BBDE3" w14:textId="77777777" w:rsidR="009844E1" w:rsidRDefault="009844E1" w:rsidP="009844E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FDF5E" wp14:editId="1C58FAB5">
                <wp:simplePos x="0" y="0"/>
                <wp:positionH relativeFrom="column">
                  <wp:posOffset>1419225</wp:posOffset>
                </wp:positionH>
                <wp:positionV relativeFrom="paragraph">
                  <wp:posOffset>178435</wp:posOffset>
                </wp:positionV>
                <wp:extent cx="2143125" cy="276225"/>
                <wp:effectExtent l="4445" t="4445" r="5080" b="5080"/>
                <wp:wrapNone/>
                <wp:docPr id="4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E567DEF" w14:textId="77777777" w:rsidR="009844E1" w:rsidRDefault="009844E1" w:rsidP="009844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杨枨：指导老师兼最终用户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EFDF5E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11.75pt;margin-top:14.05pt;width:168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">
                <v:textbox>
                  <w:txbxContent>
                    <w:p w14:paraId="3E567DEF" w14:textId="77777777" w:rsidR="009844E1" w:rsidRDefault="009844E1" w:rsidP="009844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杨枨：指导老师兼最终用户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本项目小组人员关系图：</w:t>
      </w:r>
    </w:p>
    <w:p w14:paraId="04F09E63" w14:textId="77777777" w:rsidR="009844E1" w:rsidRDefault="009844E1" w:rsidP="009844E1">
      <w:pPr>
        <w:ind w:firstLine="420"/>
      </w:pPr>
    </w:p>
    <w:p w14:paraId="1DF8E541" w14:textId="77777777" w:rsidR="009844E1" w:rsidRDefault="009844E1" w:rsidP="009844E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96B844" wp14:editId="5D27B941">
                <wp:simplePos x="0" y="0"/>
                <wp:positionH relativeFrom="column">
                  <wp:posOffset>2447925</wp:posOffset>
                </wp:positionH>
                <wp:positionV relativeFrom="paragraph">
                  <wp:posOffset>58420</wp:posOffset>
                </wp:positionV>
                <wp:extent cx="1270" cy="426720"/>
                <wp:effectExtent l="36830" t="0" r="38100" b="1905"/>
                <wp:wrapNone/>
                <wp:docPr id="40" name="自选图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426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FE89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8" o:spid="_x0000_s1026" type="#_x0000_t32" style="position:absolute;left:0;text-align:left;margin-left:192.75pt;margin-top:4.6pt;width:.1pt;height:3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">
                <v:stroke endarrow="block"/>
              </v:shape>
            </w:pict>
          </mc:Fallback>
        </mc:AlternateContent>
      </w:r>
    </w:p>
    <w:p w14:paraId="707FA54F" w14:textId="77777777" w:rsidR="009844E1" w:rsidRDefault="009844E1" w:rsidP="009844E1">
      <w:pPr>
        <w:tabs>
          <w:tab w:val="left" w:pos="1903"/>
        </w:tabs>
        <w:ind w:firstLine="420"/>
      </w:pPr>
      <w:r>
        <w:tab/>
      </w:r>
    </w:p>
    <w:p w14:paraId="6BF5B877" w14:textId="77777777" w:rsidR="009844E1" w:rsidRDefault="009844E1" w:rsidP="009844E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AE76D" wp14:editId="4F8D2141">
                <wp:simplePos x="0" y="0"/>
                <wp:positionH relativeFrom="column">
                  <wp:posOffset>1714500</wp:posOffset>
                </wp:positionH>
                <wp:positionV relativeFrom="paragraph">
                  <wp:posOffset>88900</wp:posOffset>
                </wp:positionV>
                <wp:extent cx="1476375" cy="276225"/>
                <wp:effectExtent l="4445" t="4445" r="5080" b="5080"/>
                <wp:wrapNone/>
                <wp:docPr id="39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407B504" w14:textId="43DE4821" w:rsidR="009844E1" w:rsidRDefault="009844E1" w:rsidP="009844E1">
                            <w:pPr>
                              <w:jc w:val="center"/>
                            </w:pPr>
                            <w:r>
                              <w:t>邵美芝</w:t>
                            </w:r>
                            <w:r>
                              <w:rPr>
                                <w:rFonts w:hint="eastAsia"/>
                              </w:rPr>
                              <w:t>：项目负责人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AE76D" id="文本框 5" o:spid="_x0000_s1027" type="#_x0000_t202" style="position:absolute;left:0;text-align:left;margin-left:135pt;margin-top:7pt;width:116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">
                <v:textbox>
                  <w:txbxContent>
                    <w:p w14:paraId="4407B504" w14:textId="43DE4821" w:rsidR="009844E1" w:rsidRDefault="009844E1" w:rsidP="009844E1">
                      <w:pPr>
                        <w:jc w:val="center"/>
                      </w:pPr>
                      <w:r>
                        <w:t>邵美芝</w:t>
                      </w:r>
                      <w:r>
                        <w:rPr>
                          <w:rFonts w:hint="eastAsia"/>
                        </w:rPr>
                        <w:t>：项目负责人</w:t>
                      </w:r>
                    </w:p>
                  </w:txbxContent>
                </v:textbox>
              </v:shape>
            </w:pict>
          </mc:Fallback>
        </mc:AlternateContent>
      </w:r>
    </w:p>
    <w:p w14:paraId="4CB2954E" w14:textId="13B2FB5A" w:rsidR="009844E1" w:rsidRDefault="009844E1" w:rsidP="009844E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7178BA" wp14:editId="36D57892">
                <wp:simplePos x="0" y="0"/>
                <wp:positionH relativeFrom="column">
                  <wp:posOffset>3223260</wp:posOffset>
                </wp:positionH>
                <wp:positionV relativeFrom="paragraph">
                  <wp:posOffset>59055</wp:posOffset>
                </wp:positionV>
                <wp:extent cx="1903095" cy="643255"/>
                <wp:effectExtent l="0" t="0" r="59055" b="61595"/>
                <wp:wrapNone/>
                <wp:docPr id="77" name="自选图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3095" cy="643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B03CA" id="自选图形 10" o:spid="_x0000_s1026" type="#_x0000_t32" style="position:absolute;left:0;text-align:left;margin-left:253.8pt;margin-top:4.65pt;width:149.85pt;height:5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3E6099" wp14:editId="2C5D0BC1">
                <wp:simplePos x="0" y="0"/>
                <wp:positionH relativeFrom="column">
                  <wp:posOffset>1238250</wp:posOffset>
                </wp:positionH>
                <wp:positionV relativeFrom="paragraph">
                  <wp:posOffset>167005</wp:posOffset>
                </wp:positionV>
                <wp:extent cx="1143000" cy="561975"/>
                <wp:effectExtent l="0" t="4445" r="9525" b="5080"/>
                <wp:wrapNone/>
                <wp:docPr id="35" name="自选图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2E6AB" id="自选图形 9" o:spid="_x0000_s1026" type="#_x0000_t32" style="position:absolute;left:0;text-align:left;margin-left:97.5pt;margin-top:13.15pt;width:90pt;height:44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">
                <v:stroke endarrow="block"/>
              </v:shape>
            </w:pict>
          </mc:Fallback>
        </mc:AlternateContent>
      </w:r>
    </w:p>
    <w:p w14:paraId="7A16B6B6" w14:textId="54615B20" w:rsidR="009844E1" w:rsidRDefault="009844E1" w:rsidP="009844E1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3F4149" wp14:editId="40B904D7">
                <wp:simplePos x="0" y="0"/>
                <wp:positionH relativeFrom="column">
                  <wp:posOffset>2205355</wp:posOffset>
                </wp:positionH>
                <wp:positionV relativeFrom="paragraph">
                  <wp:posOffset>95885</wp:posOffset>
                </wp:positionV>
                <wp:extent cx="421005" cy="503555"/>
                <wp:effectExtent l="38100" t="0" r="17145" b="48895"/>
                <wp:wrapNone/>
                <wp:docPr id="76" name="自选图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1005" cy="503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53762" id="自选图形 10" o:spid="_x0000_s1026" type="#_x0000_t32" style="position:absolute;left:0;text-align:left;margin-left:173.65pt;margin-top:7.55pt;width:33.15pt;height:39.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E1772E" wp14:editId="6B1414FB">
                <wp:simplePos x="0" y="0"/>
                <wp:positionH relativeFrom="column">
                  <wp:posOffset>2917825</wp:posOffset>
                </wp:positionH>
                <wp:positionV relativeFrom="paragraph">
                  <wp:posOffset>51435</wp:posOffset>
                </wp:positionV>
                <wp:extent cx="1266825" cy="561975"/>
                <wp:effectExtent l="1905" t="4445" r="7620" b="5080"/>
                <wp:wrapNone/>
                <wp:docPr id="36" name="自选图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3C84D" id="自选图形 10" o:spid="_x0000_s1026" type="#_x0000_t32" style="position:absolute;left:0;text-align:left;margin-left:229.75pt;margin-top:4.05pt;width:99.75pt;height:4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F1EFC4" wp14:editId="1A16A8E0">
                <wp:simplePos x="0" y="0"/>
                <wp:positionH relativeFrom="column">
                  <wp:posOffset>4648200</wp:posOffset>
                </wp:positionH>
                <wp:positionV relativeFrom="paragraph">
                  <wp:posOffset>622935</wp:posOffset>
                </wp:positionV>
                <wp:extent cx="1304925" cy="276225"/>
                <wp:effectExtent l="4445" t="4445" r="5080" b="5080"/>
                <wp:wrapNone/>
                <wp:docPr id="74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22DEAE3" w14:textId="7B1B3237" w:rsidR="009844E1" w:rsidRDefault="009844E1" w:rsidP="009844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王心怡：项目成员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1EFC4" id="文本框 7" o:spid="_x0000_s1028" type="#_x0000_t202" style="position:absolute;left:0;text-align:left;margin-left:366pt;margin-top:49.05pt;width:102.7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">
                <v:textbox>
                  <w:txbxContent>
                    <w:p w14:paraId="522DEAE3" w14:textId="7B1B3237" w:rsidR="009844E1" w:rsidRDefault="009844E1" w:rsidP="009844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王心怡：项目成员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41A096" wp14:editId="2D9F0ACA">
                <wp:simplePos x="0" y="0"/>
                <wp:positionH relativeFrom="column">
                  <wp:posOffset>3197225</wp:posOffset>
                </wp:positionH>
                <wp:positionV relativeFrom="paragraph">
                  <wp:posOffset>619760</wp:posOffset>
                </wp:positionV>
                <wp:extent cx="1304925" cy="276225"/>
                <wp:effectExtent l="4445" t="4445" r="5080" b="5080"/>
                <wp:wrapNone/>
                <wp:docPr id="38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48429DE" w14:textId="706683F4" w:rsidR="009844E1" w:rsidRDefault="009844E1" w:rsidP="009844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曹未：项目成员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1A096" id="_x0000_s1029" type="#_x0000_t202" style="position:absolute;left:0;text-align:left;margin-left:251.75pt;margin-top:48.8pt;width:102.7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">
                <v:textbox>
                  <w:txbxContent>
                    <w:p w14:paraId="148429DE" w14:textId="706683F4" w:rsidR="009844E1" w:rsidRDefault="009844E1" w:rsidP="009844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曹未：项目成员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4A290" wp14:editId="5E1C292C">
                <wp:simplePos x="0" y="0"/>
                <wp:positionH relativeFrom="column">
                  <wp:posOffset>1746250</wp:posOffset>
                </wp:positionH>
                <wp:positionV relativeFrom="paragraph">
                  <wp:posOffset>614680</wp:posOffset>
                </wp:positionV>
                <wp:extent cx="1304925" cy="276225"/>
                <wp:effectExtent l="4445" t="4445" r="5080" b="5080"/>
                <wp:wrapNone/>
                <wp:docPr id="75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ABCCB48" w14:textId="178241D4" w:rsidR="009844E1" w:rsidRDefault="009844E1" w:rsidP="009844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豆欣童：项目成员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4A290" id="_x0000_s1030" type="#_x0000_t202" style="position:absolute;left:0;text-align:left;margin-left:137.5pt;margin-top:48.4pt;width:102.7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">
                <v:textbox>
                  <w:txbxContent>
                    <w:p w14:paraId="1ABCCB48" w14:textId="178241D4" w:rsidR="009844E1" w:rsidRDefault="009844E1" w:rsidP="009844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豆欣童：项目成员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6C23D" wp14:editId="6562FEFA">
                <wp:simplePos x="0" y="0"/>
                <wp:positionH relativeFrom="column">
                  <wp:posOffset>250825</wp:posOffset>
                </wp:positionH>
                <wp:positionV relativeFrom="paragraph">
                  <wp:posOffset>613410</wp:posOffset>
                </wp:positionV>
                <wp:extent cx="1276350" cy="276225"/>
                <wp:effectExtent l="5080" t="4445" r="4445" b="5080"/>
                <wp:wrapNone/>
                <wp:docPr id="37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54FC743" w14:textId="2A54A98D" w:rsidR="009844E1" w:rsidRDefault="009844E1" w:rsidP="009844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李晓菁：项目成员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6C23D" id="文本框 6" o:spid="_x0000_s1031" type="#_x0000_t202" style="position:absolute;left:0;text-align:left;margin-left:19.75pt;margin-top:48.3pt;width:100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">
                <v:textbox>
                  <w:txbxContent>
                    <w:p w14:paraId="154FC743" w14:textId="2A54A98D" w:rsidR="009844E1" w:rsidRDefault="009844E1" w:rsidP="009844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李晓菁：项目成员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46C5B1A" w14:textId="08D2B95A" w:rsidR="009844E1" w:rsidRDefault="009844E1" w:rsidP="009844E1"/>
    <w:p w14:paraId="69E66E99" w14:textId="43DB988E" w:rsidR="00E13632" w:rsidRDefault="00E13632" w:rsidP="004B2F44">
      <w:pPr>
        <w:pStyle w:val="a9"/>
        <w:spacing w:line="360" w:lineRule="auto"/>
      </w:pPr>
    </w:p>
    <w:p w14:paraId="5A784DA9" w14:textId="54483093" w:rsidR="00E81EA0" w:rsidRDefault="00E81EA0" w:rsidP="004B2F44">
      <w:pPr>
        <w:pStyle w:val="a9"/>
        <w:spacing w:line="360" w:lineRule="auto"/>
      </w:pPr>
    </w:p>
    <w:p w14:paraId="707C4B9E" w14:textId="77777777" w:rsidR="00E81EA0" w:rsidRPr="009844E1" w:rsidRDefault="00E81EA0" w:rsidP="004B2F44">
      <w:pPr>
        <w:pStyle w:val="a9"/>
        <w:spacing w:line="360" w:lineRule="auto"/>
      </w:pPr>
    </w:p>
    <w:p w14:paraId="482DDBC4" w14:textId="77777777" w:rsidR="00E13632" w:rsidRDefault="00B639AF" w:rsidP="004B2F44">
      <w:pPr>
        <w:pStyle w:val="a5"/>
        <w:numPr>
          <w:ilvl w:val="1"/>
          <w:numId w:val="1"/>
        </w:numPr>
        <w:spacing w:line="360" w:lineRule="auto"/>
      </w:pPr>
      <w:bookmarkStart w:id="20" w:name="_Toc458046145"/>
      <w:r>
        <w:rPr>
          <w:rFonts w:hint="eastAsia"/>
        </w:rPr>
        <w:lastRenderedPageBreak/>
        <w:t>产品</w:t>
      </w:r>
      <w:bookmarkEnd w:id="20"/>
    </w:p>
    <w:p w14:paraId="2254D588" w14:textId="77777777" w:rsidR="004B2F44" w:rsidRDefault="00B639AF" w:rsidP="004B2F44">
      <w:pPr>
        <w:pStyle w:val="10"/>
        <w:numPr>
          <w:ilvl w:val="2"/>
          <w:numId w:val="1"/>
        </w:numPr>
        <w:spacing w:line="360" w:lineRule="auto"/>
      </w:pPr>
      <w:bookmarkStart w:id="21" w:name="_Toc458046146"/>
      <w:r>
        <w:rPr>
          <w:rFonts w:hint="eastAsia"/>
        </w:rPr>
        <w:t>系统组成</w:t>
      </w:r>
      <w:bookmarkEnd w:id="2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5"/>
        <w:gridCol w:w="2843"/>
        <w:gridCol w:w="3062"/>
      </w:tblGrid>
      <w:tr w:rsidR="00E13632" w14:paraId="7BFF7B18" w14:textId="77777777">
        <w:tc>
          <w:tcPr>
            <w:tcW w:w="2735" w:type="dxa"/>
          </w:tcPr>
          <w:p w14:paraId="2B908864" w14:textId="77777777" w:rsidR="00E13632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2843" w:type="dxa"/>
          </w:tcPr>
          <w:p w14:paraId="62CD30D4" w14:textId="77777777" w:rsidR="00E13632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3062" w:type="dxa"/>
          </w:tcPr>
          <w:p w14:paraId="74D7204F" w14:textId="77777777" w:rsidR="00E13632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</w:tr>
      <w:tr w:rsidR="00AF2057" w14:paraId="01DD290D" w14:textId="77777777">
        <w:tc>
          <w:tcPr>
            <w:tcW w:w="2735" w:type="dxa"/>
          </w:tcPr>
          <w:p w14:paraId="1322466D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2843" w:type="dxa"/>
          </w:tcPr>
          <w:p w14:paraId="24F47D12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阿里云服务器</w:t>
            </w:r>
          </w:p>
        </w:tc>
        <w:tc>
          <w:tcPr>
            <w:tcW w:w="3062" w:type="dxa"/>
          </w:tcPr>
          <w:p w14:paraId="526EDB3A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服务器，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2G 1M</w:t>
            </w:r>
            <w:r>
              <w:rPr>
                <w:rFonts w:hint="eastAsia"/>
              </w:rPr>
              <w:t>带宽</w:t>
            </w:r>
          </w:p>
        </w:tc>
      </w:tr>
    </w:tbl>
    <w:p w14:paraId="1C7C7732" w14:textId="77777777" w:rsidR="004B2F44" w:rsidRPr="004B2F44" w:rsidRDefault="00B639AF" w:rsidP="004B2F44">
      <w:pPr>
        <w:pStyle w:val="10"/>
        <w:numPr>
          <w:ilvl w:val="2"/>
          <w:numId w:val="1"/>
        </w:numPr>
        <w:spacing w:line="360" w:lineRule="auto"/>
        <w:rPr>
          <w:rFonts w:ascii="宋体"/>
        </w:rPr>
      </w:pPr>
      <w:bookmarkStart w:id="22" w:name="_Toc458046147"/>
      <w:r>
        <w:rPr>
          <w:rFonts w:hint="eastAsia"/>
        </w:rPr>
        <w:t>程序</w:t>
      </w:r>
      <w:bookmarkEnd w:id="22"/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962"/>
        <w:gridCol w:w="1605"/>
        <w:gridCol w:w="1293"/>
        <w:gridCol w:w="2340"/>
      </w:tblGrid>
      <w:tr w:rsidR="00E13632" w14:paraId="2065A75D" w14:textId="77777777" w:rsidTr="00DE3695">
        <w:tc>
          <w:tcPr>
            <w:tcW w:w="1440" w:type="dxa"/>
          </w:tcPr>
          <w:p w14:paraId="6DF577BB" w14:textId="77777777" w:rsidR="00E13632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1962" w:type="dxa"/>
          </w:tcPr>
          <w:p w14:paraId="7CFF251C" w14:textId="77777777" w:rsidR="00E13632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程序名称</w:t>
            </w:r>
            <w:r w:rsidR="009B3CB8">
              <w:rPr>
                <w:rFonts w:hint="eastAsia"/>
              </w:rPr>
              <w:t xml:space="preserve"> </w:t>
            </w:r>
            <w:r w:rsidR="009B3CB8">
              <w:t xml:space="preserve"> </w:t>
            </w:r>
          </w:p>
        </w:tc>
        <w:tc>
          <w:tcPr>
            <w:tcW w:w="1605" w:type="dxa"/>
          </w:tcPr>
          <w:p w14:paraId="633F9DD4" w14:textId="77777777" w:rsidR="009B3CB8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语言</w:t>
            </w:r>
          </w:p>
        </w:tc>
        <w:tc>
          <w:tcPr>
            <w:tcW w:w="1293" w:type="dxa"/>
          </w:tcPr>
          <w:p w14:paraId="1A96B532" w14:textId="77777777" w:rsidR="0023539C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介质</w:t>
            </w:r>
          </w:p>
        </w:tc>
        <w:tc>
          <w:tcPr>
            <w:tcW w:w="2340" w:type="dxa"/>
          </w:tcPr>
          <w:p w14:paraId="22B1F736" w14:textId="77777777" w:rsidR="0023539C" w:rsidRPr="00AF2057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功能</w:t>
            </w:r>
          </w:p>
        </w:tc>
      </w:tr>
      <w:tr w:rsidR="00AF2057" w14:paraId="06B89F44" w14:textId="77777777" w:rsidTr="00DE3695">
        <w:tc>
          <w:tcPr>
            <w:tcW w:w="1440" w:type="dxa"/>
          </w:tcPr>
          <w:p w14:paraId="76D25EF8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1962" w:type="dxa"/>
          </w:tcPr>
          <w:p w14:paraId="188F11B8" w14:textId="77777777" w:rsidR="00E0176A" w:rsidRPr="00E0176A" w:rsidRDefault="00E0176A" w:rsidP="00E0176A">
            <w:pPr>
              <w:pStyle w:val="1"/>
              <w:spacing w:line="360" w:lineRule="auto"/>
              <w:jc w:val="center"/>
              <w:rPr>
                <w:b w:val="0"/>
                <w:kern w:val="2"/>
                <w:sz w:val="24"/>
              </w:rPr>
            </w:pPr>
            <w:r w:rsidRPr="00E0176A">
              <w:rPr>
                <w:rFonts w:hint="eastAsia"/>
                <w:b w:val="0"/>
                <w:kern w:val="2"/>
                <w:sz w:val="24"/>
              </w:rPr>
              <w:t>软件工程教学辅助</w:t>
            </w:r>
            <w:r w:rsidRPr="00E0176A">
              <w:rPr>
                <w:rFonts w:hint="eastAsia"/>
                <w:b w:val="0"/>
                <w:kern w:val="2"/>
                <w:sz w:val="24"/>
              </w:rPr>
              <w:t>APP</w:t>
            </w:r>
          </w:p>
          <w:p w14:paraId="7F92352B" w14:textId="778731D1" w:rsidR="00AF2057" w:rsidRPr="00E0176A" w:rsidRDefault="00AF2057" w:rsidP="004B2F44">
            <w:pPr>
              <w:pStyle w:val="a9"/>
              <w:spacing w:line="360" w:lineRule="auto"/>
            </w:pPr>
          </w:p>
        </w:tc>
        <w:tc>
          <w:tcPr>
            <w:tcW w:w="1605" w:type="dxa"/>
          </w:tcPr>
          <w:p w14:paraId="270EB42D" w14:textId="77777777" w:rsidR="00AF2057" w:rsidRDefault="00AF2057" w:rsidP="004B2F44">
            <w:pPr>
              <w:pStyle w:val="a9"/>
              <w:spacing w:line="360" w:lineRule="auto"/>
            </w:pPr>
            <w:r w:rsidRPr="0023539C">
              <w:rPr>
                <w:rFonts w:hint="eastAsia"/>
              </w:rPr>
              <w:t>JS+CSS+HTML5</w:t>
            </w:r>
          </w:p>
        </w:tc>
        <w:tc>
          <w:tcPr>
            <w:tcW w:w="1293" w:type="dxa"/>
          </w:tcPr>
          <w:p w14:paraId="7A22D811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手机</w:t>
            </w:r>
          </w:p>
        </w:tc>
        <w:tc>
          <w:tcPr>
            <w:tcW w:w="2340" w:type="dxa"/>
          </w:tcPr>
          <w:p w14:paraId="25C80D72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提供教师和</w:t>
            </w:r>
            <w:r w:rsidR="00DE3695">
              <w:rPr>
                <w:rFonts w:hint="eastAsia"/>
              </w:rPr>
              <w:t>学生在课堂和课后的交互。</w:t>
            </w:r>
          </w:p>
        </w:tc>
      </w:tr>
      <w:tr w:rsidR="00AF2057" w14:paraId="63E78442" w14:textId="77777777" w:rsidTr="00DE3695">
        <w:tc>
          <w:tcPr>
            <w:tcW w:w="1440" w:type="dxa"/>
          </w:tcPr>
          <w:p w14:paraId="73C2A6CD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002</w:t>
            </w:r>
          </w:p>
        </w:tc>
        <w:tc>
          <w:tcPr>
            <w:tcW w:w="1962" w:type="dxa"/>
          </w:tcPr>
          <w:p w14:paraId="1EA53A4E" w14:textId="3CCF6CF5" w:rsidR="00E0176A" w:rsidRPr="00E0176A" w:rsidRDefault="00E0176A" w:rsidP="00E0176A">
            <w:pPr>
              <w:pStyle w:val="1"/>
              <w:spacing w:line="360" w:lineRule="auto"/>
              <w:jc w:val="center"/>
              <w:rPr>
                <w:b w:val="0"/>
                <w:kern w:val="2"/>
                <w:sz w:val="24"/>
              </w:rPr>
            </w:pPr>
            <w:r w:rsidRPr="00E0176A">
              <w:rPr>
                <w:rFonts w:hint="eastAsia"/>
                <w:b w:val="0"/>
                <w:kern w:val="2"/>
                <w:sz w:val="24"/>
              </w:rPr>
              <w:t>软件工程教学辅助</w:t>
            </w:r>
            <w:r>
              <w:rPr>
                <w:rFonts w:hint="eastAsia"/>
                <w:b w:val="0"/>
                <w:kern w:val="2"/>
                <w:sz w:val="24"/>
              </w:rPr>
              <w:t>WEB</w:t>
            </w:r>
          </w:p>
          <w:p w14:paraId="0D860208" w14:textId="2CDC6897" w:rsidR="00AF2057" w:rsidRPr="00E0176A" w:rsidRDefault="00AF2057" w:rsidP="004B2F44">
            <w:pPr>
              <w:pStyle w:val="a9"/>
              <w:spacing w:line="360" w:lineRule="auto"/>
            </w:pPr>
          </w:p>
        </w:tc>
        <w:tc>
          <w:tcPr>
            <w:tcW w:w="1605" w:type="dxa"/>
          </w:tcPr>
          <w:p w14:paraId="6908B49C" w14:textId="77777777" w:rsidR="00AF2057" w:rsidRPr="0023539C" w:rsidRDefault="00DE3695" w:rsidP="004B2F44">
            <w:pPr>
              <w:pStyle w:val="a9"/>
              <w:spacing w:line="360" w:lineRule="auto"/>
            </w:pPr>
            <w:r w:rsidRPr="0023539C">
              <w:rPr>
                <w:rFonts w:hint="eastAsia"/>
              </w:rPr>
              <w:t>JS+CSS+HTML5</w:t>
            </w:r>
          </w:p>
        </w:tc>
        <w:tc>
          <w:tcPr>
            <w:tcW w:w="1293" w:type="dxa"/>
          </w:tcPr>
          <w:p w14:paraId="0E05BE5C" w14:textId="77777777" w:rsidR="00AF2057" w:rsidRDefault="00DE3695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手机或电脑</w:t>
            </w:r>
          </w:p>
        </w:tc>
        <w:tc>
          <w:tcPr>
            <w:tcW w:w="2340" w:type="dxa"/>
          </w:tcPr>
          <w:p w14:paraId="0D64824D" w14:textId="77777777" w:rsidR="00AF2057" w:rsidRDefault="00DE3695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提供教师的后台管理功能。</w:t>
            </w:r>
          </w:p>
        </w:tc>
      </w:tr>
    </w:tbl>
    <w:p w14:paraId="43C9D256" w14:textId="77777777" w:rsidR="004B2F44" w:rsidRDefault="00B639AF" w:rsidP="004B2F44">
      <w:pPr>
        <w:pStyle w:val="10"/>
        <w:numPr>
          <w:ilvl w:val="2"/>
          <w:numId w:val="1"/>
        </w:numPr>
        <w:spacing w:line="360" w:lineRule="auto"/>
      </w:pPr>
      <w:bookmarkStart w:id="23" w:name="_Toc458046148"/>
      <w:r>
        <w:rPr>
          <w:rFonts w:hint="eastAsia"/>
        </w:rPr>
        <w:t>文件</w:t>
      </w:r>
      <w:bookmarkEnd w:id="2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880"/>
        <w:gridCol w:w="4140"/>
      </w:tblGrid>
      <w:tr w:rsidR="00E13632" w14:paraId="15D6AF79" w14:textId="77777777">
        <w:tc>
          <w:tcPr>
            <w:tcW w:w="1620" w:type="dxa"/>
          </w:tcPr>
          <w:p w14:paraId="3096F879" w14:textId="77777777" w:rsidR="00E13632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2880" w:type="dxa"/>
          </w:tcPr>
          <w:p w14:paraId="2AC6FB85" w14:textId="77777777" w:rsidR="00E13632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文件名称</w:t>
            </w:r>
            <w:r w:rsidR="00E432B5">
              <w:rPr>
                <w:rFonts w:hint="eastAsia"/>
              </w:rPr>
              <w:t xml:space="preserve"> </w:t>
            </w:r>
          </w:p>
        </w:tc>
        <w:tc>
          <w:tcPr>
            <w:tcW w:w="4140" w:type="dxa"/>
          </w:tcPr>
          <w:p w14:paraId="2EABF4AF" w14:textId="77777777" w:rsidR="00E13632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文件编号</w:t>
            </w:r>
            <w:r w:rsidR="00E432B5">
              <w:rPr>
                <w:rFonts w:hint="eastAsia"/>
              </w:rPr>
              <w:t xml:space="preserve"> </w:t>
            </w:r>
          </w:p>
        </w:tc>
      </w:tr>
      <w:tr w:rsidR="00AF2057" w14:paraId="2C128520" w14:textId="77777777">
        <w:tc>
          <w:tcPr>
            <w:tcW w:w="1620" w:type="dxa"/>
          </w:tcPr>
          <w:p w14:paraId="68167CE3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2880" w:type="dxa"/>
          </w:tcPr>
          <w:p w14:paraId="41C1F8B1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数据库配置文件</w:t>
            </w:r>
          </w:p>
        </w:tc>
        <w:tc>
          <w:tcPr>
            <w:tcW w:w="4140" w:type="dxa"/>
          </w:tcPr>
          <w:p w14:paraId="496E6B2D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00001</w:t>
            </w:r>
          </w:p>
        </w:tc>
      </w:tr>
    </w:tbl>
    <w:p w14:paraId="5D89E60E" w14:textId="77777777" w:rsidR="004B2F44" w:rsidRDefault="00B639AF" w:rsidP="004B2F44">
      <w:pPr>
        <w:pStyle w:val="10"/>
        <w:numPr>
          <w:ilvl w:val="2"/>
          <w:numId w:val="1"/>
        </w:numPr>
        <w:spacing w:line="360" w:lineRule="auto"/>
      </w:pPr>
      <w:bookmarkStart w:id="24" w:name="_Toc458046149"/>
      <w:r>
        <w:rPr>
          <w:rFonts w:hint="eastAsia"/>
          <w:b w:val="0"/>
        </w:rPr>
        <w:t>服务</w:t>
      </w:r>
      <w:bookmarkEnd w:id="24"/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0"/>
        <w:gridCol w:w="2200"/>
        <w:gridCol w:w="1407"/>
        <w:gridCol w:w="1705"/>
        <w:gridCol w:w="1928"/>
      </w:tblGrid>
      <w:tr w:rsidR="00E13632" w14:paraId="7D573440" w14:textId="77777777" w:rsidTr="009B3CB8">
        <w:tc>
          <w:tcPr>
            <w:tcW w:w="1400" w:type="dxa"/>
          </w:tcPr>
          <w:p w14:paraId="0E4B813A" w14:textId="77777777" w:rsidR="00E13632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2200" w:type="dxa"/>
          </w:tcPr>
          <w:p w14:paraId="01A95542" w14:textId="77777777" w:rsidR="009B3CB8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服务名称</w:t>
            </w:r>
            <w:r w:rsidR="009B3CB8">
              <w:t xml:space="preserve"> </w:t>
            </w:r>
          </w:p>
        </w:tc>
        <w:tc>
          <w:tcPr>
            <w:tcW w:w="1407" w:type="dxa"/>
          </w:tcPr>
          <w:p w14:paraId="58386784" w14:textId="77777777" w:rsidR="009B3CB8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705" w:type="dxa"/>
          </w:tcPr>
          <w:p w14:paraId="06E8290C" w14:textId="77777777" w:rsidR="00E13632" w:rsidRDefault="00B639AF" w:rsidP="004B2F44">
            <w:pPr>
              <w:pStyle w:val="a9"/>
              <w:spacing w:line="360" w:lineRule="auto"/>
              <w:jc w:val="center"/>
            </w:pPr>
            <w:r>
              <w:rPr>
                <w:rFonts w:hint="eastAsia"/>
              </w:rPr>
              <w:t>服务期限</w:t>
            </w:r>
          </w:p>
        </w:tc>
        <w:tc>
          <w:tcPr>
            <w:tcW w:w="1928" w:type="dxa"/>
          </w:tcPr>
          <w:p w14:paraId="137B5421" w14:textId="77777777" w:rsidR="009B3CB8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支持级别</w:t>
            </w:r>
          </w:p>
        </w:tc>
      </w:tr>
      <w:tr w:rsidR="00AF2057" w14:paraId="62CA69B7" w14:textId="77777777" w:rsidTr="009B3CB8">
        <w:tc>
          <w:tcPr>
            <w:tcW w:w="1400" w:type="dxa"/>
          </w:tcPr>
          <w:p w14:paraId="157C7948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2200" w:type="dxa"/>
          </w:tcPr>
          <w:p w14:paraId="634586B6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运营维护</w:t>
            </w:r>
          </w:p>
        </w:tc>
        <w:tc>
          <w:tcPr>
            <w:tcW w:w="1407" w:type="dxa"/>
          </w:tcPr>
          <w:p w14:paraId="7D4DDFDC" w14:textId="33F1B99F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20</w:t>
            </w:r>
            <w:r w:rsidR="009844E1">
              <w:t>21</w:t>
            </w:r>
            <w:r>
              <w:rPr>
                <w:rFonts w:hint="eastAsia"/>
              </w:rPr>
              <w:t>-/-/</w:t>
            </w:r>
          </w:p>
        </w:tc>
        <w:tc>
          <w:tcPr>
            <w:tcW w:w="1705" w:type="dxa"/>
          </w:tcPr>
          <w:p w14:paraId="2F9202C5" w14:textId="77777777" w:rsidR="00AF2057" w:rsidRDefault="00AF2057" w:rsidP="004B2F44">
            <w:pPr>
              <w:pStyle w:val="a9"/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 w:rsidR="00CC2125">
              <w:rPr>
                <w:rFonts w:hint="eastAsia"/>
              </w:rPr>
              <w:t>年</w:t>
            </w:r>
          </w:p>
        </w:tc>
        <w:tc>
          <w:tcPr>
            <w:tcW w:w="1928" w:type="dxa"/>
          </w:tcPr>
          <w:p w14:paraId="0F80FF2F" w14:textId="77777777" w:rsidR="00AF2057" w:rsidRDefault="00130C36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全部支持</w:t>
            </w:r>
          </w:p>
        </w:tc>
      </w:tr>
    </w:tbl>
    <w:p w14:paraId="0A4681CD" w14:textId="1472E598" w:rsidR="004B2F44" w:rsidRDefault="00B639AF" w:rsidP="004B2F44">
      <w:pPr>
        <w:pStyle w:val="10"/>
        <w:numPr>
          <w:ilvl w:val="2"/>
          <w:numId w:val="1"/>
        </w:numPr>
        <w:spacing w:line="360" w:lineRule="auto"/>
      </w:pPr>
      <w:bookmarkStart w:id="25" w:name="_Toc458046150"/>
      <w:r>
        <w:rPr>
          <w:rFonts w:hint="eastAsia"/>
        </w:rPr>
        <w:t>非移交产品</w:t>
      </w:r>
      <w:bookmarkEnd w:id="25"/>
    </w:p>
    <w:p w14:paraId="16DEBA9C" w14:textId="75A2F60A" w:rsidR="00FF2E36" w:rsidRPr="00FF2E36" w:rsidRDefault="00FF2E36" w:rsidP="00FF2E36">
      <w:pPr>
        <w:pStyle w:val="10"/>
        <w:spacing w:line="360" w:lineRule="auto"/>
        <w:rPr>
          <w:b w:val="0"/>
          <w:bCs/>
          <w:sz w:val="24"/>
          <w:szCs w:val="24"/>
        </w:rPr>
      </w:pPr>
      <w:r w:rsidRPr="00FF2E36">
        <w:rPr>
          <w:rFonts w:hint="eastAsia"/>
          <w:b w:val="0"/>
          <w:bCs/>
          <w:sz w:val="24"/>
          <w:szCs w:val="24"/>
        </w:rPr>
        <w:t>项目介绍：对本项目的介绍，包括项目背景，项目计划，项目功能，项目技术等等信息，以</w:t>
      </w:r>
      <w:r w:rsidRPr="00FF2E36">
        <w:rPr>
          <w:rFonts w:hint="eastAsia"/>
          <w:b w:val="0"/>
          <w:bCs/>
          <w:sz w:val="24"/>
          <w:szCs w:val="24"/>
        </w:rPr>
        <w:t>word</w:t>
      </w:r>
      <w:r w:rsidRPr="00FF2E36">
        <w:rPr>
          <w:rFonts w:hint="eastAsia"/>
          <w:b w:val="0"/>
          <w:bCs/>
          <w:sz w:val="24"/>
          <w:szCs w:val="24"/>
        </w:rPr>
        <w:t>形式上交。</w:t>
      </w:r>
      <w:r w:rsidRPr="00FF2E36">
        <w:rPr>
          <w:rFonts w:hint="eastAsia"/>
          <w:b w:val="0"/>
          <w:bCs/>
          <w:sz w:val="24"/>
          <w:szCs w:val="24"/>
        </w:rPr>
        <w:cr/>
      </w:r>
      <w:r w:rsidRPr="00FF2E36">
        <w:rPr>
          <w:rFonts w:hint="eastAsia"/>
          <w:b w:val="0"/>
          <w:bCs/>
          <w:sz w:val="24"/>
          <w:szCs w:val="24"/>
        </w:rPr>
        <w:t>项目计划书：本项目的计划书包括项目详细分工，项目的详细功能设计，项目参与人员信息，项目进度等信息，以</w:t>
      </w:r>
      <w:r w:rsidRPr="00FF2E36">
        <w:rPr>
          <w:rFonts w:hint="eastAsia"/>
          <w:b w:val="0"/>
          <w:bCs/>
          <w:sz w:val="24"/>
          <w:szCs w:val="24"/>
        </w:rPr>
        <w:t>word</w:t>
      </w:r>
      <w:r w:rsidRPr="00FF2E36">
        <w:rPr>
          <w:rFonts w:hint="eastAsia"/>
          <w:b w:val="0"/>
          <w:bCs/>
          <w:sz w:val="24"/>
          <w:szCs w:val="24"/>
        </w:rPr>
        <w:t>形式上交。</w:t>
      </w:r>
      <w:r w:rsidRPr="00FF2E36">
        <w:rPr>
          <w:rFonts w:hint="eastAsia"/>
          <w:b w:val="0"/>
          <w:bCs/>
          <w:sz w:val="24"/>
          <w:szCs w:val="24"/>
        </w:rPr>
        <w:cr/>
        <w:t> </w:t>
      </w:r>
      <w:r w:rsidRPr="00FF2E36">
        <w:rPr>
          <w:rFonts w:hint="eastAsia"/>
          <w:b w:val="0"/>
          <w:bCs/>
          <w:sz w:val="24"/>
          <w:szCs w:val="24"/>
        </w:rPr>
        <w:t>项目介绍</w:t>
      </w:r>
      <w:r w:rsidRPr="00FF2E36">
        <w:rPr>
          <w:rFonts w:hint="eastAsia"/>
          <w:b w:val="0"/>
          <w:bCs/>
          <w:sz w:val="24"/>
          <w:szCs w:val="24"/>
        </w:rPr>
        <w:t>PPT:</w:t>
      </w:r>
      <w:r w:rsidRPr="00FF2E36">
        <w:rPr>
          <w:rFonts w:hint="eastAsia"/>
          <w:b w:val="0"/>
          <w:bCs/>
          <w:sz w:val="24"/>
          <w:szCs w:val="24"/>
        </w:rPr>
        <w:t>将项目介绍和计划书的内容做成</w:t>
      </w:r>
      <w:r w:rsidRPr="00FF2E36">
        <w:rPr>
          <w:rFonts w:hint="eastAsia"/>
          <w:b w:val="0"/>
          <w:bCs/>
          <w:sz w:val="24"/>
          <w:szCs w:val="24"/>
        </w:rPr>
        <w:t>PPT</w:t>
      </w:r>
      <w:r w:rsidRPr="00FF2E36">
        <w:rPr>
          <w:rFonts w:hint="eastAsia"/>
          <w:b w:val="0"/>
          <w:bCs/>
          <w:sz w:val="24"/>
          <w:szCs w:val="24"/>
        </w:rPr>
        <w:t>，用于展示后上交。</w:t>
      </w:r>
      <w:r w:rsidRPr="00FF2E36">
        <w:rPr>
          <w:rFonts w:hint="eastAsia"/>
          <w:b w:val="0"/>
          <w:bCs/>
          <w:sz w:val="24"/>
          <w:szCs w:val="24"/>
        </w:rPr>
        <w:cr/>
        <w:t> </w:t>
      </w:r>
      <w:r w:rsidRPr="00FF2E36">
        <w:rPr>
          <w:rFonts w:hint="eastAsia"/>
          <w:b w:val="0"/>
          <w:bCs/>
          <w:sz w:val="24"/>
          <w:szCs w:val="24"/>
        </w:rPr>
        <w:t>可行性分析报告：对项目所需要的技术，功能等进行可行性分析，写成报告，以</w:t>
      </w:r>
      <w:r w:rsidRPr="00FF2E36">
        <w:rPr>
          <w:rFonts w:hint="eastAsia"/>
          <w:b w:val="0"/>
          <w:bCs/>
          <w:sz w:val="24"/>
          <w:szCs w:val="24"/>
        </w:rPr>
        <w:t>word</w:t>
      </w:r>
      <w:r w:rsidRPr="00FF2E36">
        <w:rPr>
          <w:rFonts w:hint="eastAsia"/>
          <w:b w:val="0"/>
          <w:bCs/>
          <w:sz w:val="24"/>
          <w:szCs w:val="24"/>
        </w:rPr>
        <w:t>形式上交。</w:t>
      </w:r>
    </w:p>
    <w:p w14:paraId="708315D4" w14:textId="77777777" w:rsidR="004B2F44" w:rsidRDefault="00B639AF" w:rsidP="004B2F44">
      <w:pPr>
        <w:pStyle w:val="a5"/>
        <w:numPr>
          <w:ilvl w:val="1"/>
          <w:numId w:val="1"/>
        </w:numPr>
        <w:spacing w:line="360" w:lineRule="auto"/>
        <w:ind w:left="759" w:hangingChars="270" w:hanging="759"/>
      </w:pPr>
      <w:bookmarkStart w:id="26" w:name="_Toc458046151"/>
      <w:r>
        <w:rPr>
          <w:rFonts w:hint="eastAsia"/>
        </w:rPr>
        <w:lastRenderedPageBreak/>
        <w:t>验收标准</w:t>
      </w:r>
      <w:bookmarkEnd w:id="26"/>
    </w:p>
    <w:p w14:paraId="35FE0F38" w14:textId="44D11064" w:rsidR="00FF2E36" w:rsidRPr="00652183" w:rsidRDefault="00FF2E36" w:rsidP="00FF2E36">
      <w:pPr>
        <w:pStyle w:val="af2"/>
        <w:autoSpaceDE w:val="0"/>
        <w:autoSpaceDN w:val="0"/>
        <w:adjustRightInd w:val="0"/>
        <w:ind w:left="425" w:firstLineChars="0" w:firstLine="0"/>
        <w:rPr>
          <w:sz w:val="24"/>
          <w:szCs w:val="24"/>
        </w:rPr>
      </w:pPr>
      <w:bookmarkStart w:id="27" w:name="_Toc458046152"/>
      <w:r w:rsidRPr="00652183">
        <w:rPr>
          <w:rFonts w:ascii="宋体" w:cs="宋体" w:hint="eastAsia"/>
          <w:sz w:val="24"/>
          <w:szCs w:val="24"/>
          <w:lang w:val="zh-CN"/>
        </w:rPr>
        <w:t>本</w:t>
      </w:r>
      <w:r w:rsidRPr="00652183">
        <w:rPr>
          <w:rFonts w:ascii="宋体" w:cs="宋体"/>
          <w:sz w:val="24"/>
          <w:szCs w:val="24"/>
          <w:lang w:val="zh-CN"/>
        </w:rPr>
        <w:t>APP</w:t>
      </w:r>
      <w:r w:rsidRPr="00652183">
        <w:rPr>
          <w:rFonts w:ascii="宋体" w:cs="宋体" w:hint="eastAsia"/>
          <w:sz w:val="24"/>
          <w:szCs w:val="24"/>
          <w:lang w:val="zh-CN"/>
        </w:rPr>
        <w:t>要求提供对外服务的能力</w:t>
      </w:r>
      <w:r w:rsidRPr="00652183">
        <w:rPr>
          <w:sz w:val="24"/>
          <w:szCs w:val="24"/>
        </w:rPr>
        <w:t>,</w:t>
      </w:r>
      <w:r w:rsidRPr="00652183">
        <w:rPr>
          <w:rFonts w:ascii="宋体" w:cs="宋体" w:hint="eastAsia"/>
          <w:sz w:val="24"/>
          <w:szCs w:val="24"/>
          <w:lang w:val="zh-CN"/>
        </w:rPr>
        <w:t>保证至少</w:t>
      </w:r>
      <w:r w:rsidRPr="00652183">
        <w:rPr>
          <w:sz w:val="24"/>
          <w:szCs w:val="24"/>
        </w:rPr>
        <w:t>300</w:t>
      </w:r>
      <w:r w:rsidRPr="00652183">
        <w:rPr>
          <w:rFonts w:ascii="宋体" w:cs="宋体" w:hint="eastAsia"/>
          <w:sz w:val="24"/>
          <w:szCs w:val="24"/>
          <w:lang w:val="zh-CN"/>
        </w:rPr>
        <w:t>名同学上课辅助服务的要求</w:t>
      </w:r>
      <w:r w:rsidRPr="00652183">
        <w:rPr>
          <w:sz w:val="24"/>
          <w:szCs w:val="24"/>
        </w:rPr>
        <w:t>.</w:t>
      </w:r>
      <w:r w:rsidRPr="00652183">
        <w:rPr>
          <w:rFonts w:ascii="宋体" w:cs="宋体" w:hint="eastAsia"/>
          <w:sz w:val="24"/>
          <w:szCs w:val="24"/>
          <w:lang w:val="zh-CN"/>
        </w:rPr>
        <w:t>包括数据存储能力</w:t>
      </w:r>
      <w:r w:rsidRPr="00652183">
        <w:rPr>
          <w:sz w:val="24"/>
          <w:szCs w:val="24"/>
        </w:rPr>
        <w:t>,</w:t>
      </w:r>
      <w:r w:rsidRPr="00652183">
        <w:rPr>
          <w:rFonts w:ascii="宋体" w:cs="宋体" w:hint="eastAsia"/>
          <w:sz w:val="24"/>
          <w:szCs w:val="24"/>
          <w:lang w:val="zh-CN"/>
        </w:rPr>
        <w:t>网络服务吞吐能力</w:t>
      </w:r>
      <w:r w:rsidRPr="00652183">
        <w:rPr>
          <w:sz w:val="24"/>
          <w:szCs w:val="24"/>
        </w:rPr>
        <w:t>,</w:t>
      </w:r>
      <w:r w:rsidRPr="00652183">
        <w:rPr>
          <w:rFonts w:ascii="宋体" w:cs="宋体" w:hint="eastAsia"/>
          <w:sz w:val="24"/>
          <w:szCs w:val="24"/>
          <w:lang w:val="zh-CN"/>
        </w:rPr>
        <w:t>数据安全特性等</w:t>
      </w:r>
      <w:r w:rsidRPr="00652183">
        <w:rPr>
          <w:rFonts w:hint="eastAsia"/>
          <w:sz w:val="24"/>
          <w:szCs w:val="24"/>
        </w:rPr>
        <w:t>。</w:t>
      </w:r>
    </w:p>
    <w:p w14:paraId="66B8B37D" w14:textId="51DDD437" w:rsidR="00FF2E36" w:rsidRPr="00652183" w:rsidRDefault="00FF2E36" w:rsidP="00FF2E36">
      <w:pPr>
        <w:autoSpaceDE w:val="0"/>
        <w:autoSpaceDN w:val="0"/>
        <w:adjustRightInd w:val="0"/>
        <w:ind w:firstLine="448"/>
        <w:rPr>
          <w:sz w:val="24"/>
          <w:szCs w:val="24"/>
        </w:rPr>
      </w:pPr>
      <w:r w:rsidRPr="00652183">
        <w:rPr>
          <w:rFonts w:ascii="宋体" w:hAnsi="Arial" w:cs="宋体" w:hint="eastAsia"/>
          <w:sz w:val="24"/>
          <w:szCs w:val="24"/>
          <w:lang w:val="zh-CN"/>
        </w:rPr>
        <w:t>这个</w:t>
      </w:r>
      <w:r w:rsidRPr="00652183">
        <w:rPr>
          <w:rFonts w:ascii="宋体" w:hAnsi="Arial" w:cs="宋体"/>
          <w:sz w:val="24"/>
          <w:szCs w:val="24"/>
          <w:lang w:val="zh-CN"/>
        </w:rPr>
        <w:t>APP</w:t>
      </w:r>
      <w:r w:rsidRPr="00652183">
        <w:rPr>
          <w:rFonts w:ascii="宋体" w:hAnsi="Arial" w:cs="宋体" w:hint="eastAsia"/>
          <w:sz w:val="24"/>
          <w:szCs w:val="24"/>
          <w:lang w:val="zh-CN"/>
        </w:rPr>
        <w:t>的</w:t>
      </w:r>
      <w:r w:rsidR="00652183" w:rsidRPr="00652183">
        <w:rPr>
          <w:rFonts w:ascii="宋体" w:hAnsi="Arial" w:cs="宋体" w:hint="eastAsia"/>
          <w:sz w:val="24"/>
          <w:szCs w:val="24"/>
          <w:lang w:val="zh-CN"/>
        </w:rPr>
        <w:t>能够</w:t>
      </w:r>
      <w:r w:rsidRPr="00652183">
        <w:rPr>
          <w:rFonts w:ascii="宋体" w:hAnsi="Arial" w:cs="宋体" w:hint="eastAsia"/>
          <w:sz w:val="24"/>
          <w:szCs w:val="24"/>
          <w:lang w:val="zh-CN"/>
        </w:rPr>
        <w:t>为教师和学生提供交流的平台，方便教师，方便学生。这个</w:t>
      </w:r>
      <w:r w:rsidRPr="00652183">
        <w:rPr>
          <w:rFonts w:ascii="宋体" w:hAnsi="Arial" w:cs="宋体"/>
          <w:sz w:val="24"/>
          <w:szCs w:val="24"/>
          <w:lang w:val="zh-CN"/>
        </w:rPr>
        <w:t>APP</w:t>
      </w:r>
      <w:r w:rsidRPr="00652183">
        <w:rPr>
          <w:rFonts w:ascii="宋体" w:hAnsi="Arial" w:cs="宋体" w:hint="eastAsia"/>
          <w:sz w:val="24"/>
          <w:szCs w:val="24"/>
          <w:lang w:val="zh-CN"/>
        </w:rPr>
        <w:t>还</w:t>
      </w:r>
    </w:p>
    <w:p w14:paraId="56CABB7E" w14:textId="37B9B2CD" w:rsidR="00FF2E36" w:rsidRPr="00652183" w:rsidRDefault="00652183" w:rsidP="00FF2E36">
      <w:pPr>
        <w:autoSpaceDE w:val="0"/>
        <w:autoSpaceDN w:val="0"/>
        <w:adjustRightInd w:val="0"/>
        <w:rPr>
          <w:sz w:val="24"/>
          <w:szCs w:val="24"/>
        </w:rPr>
      </w:pPr>
      <w:r w:rsidRPr="00652183">
        <w:rPr>
          <w:rFonts w:ascii="宋体" w:cs="宋体" w:hint="eastAsia"/>
          <w:sz w:val="24"/>
          <w:szCs w:val="24"/>
          <w:lang w:val="zh-CN"/>
        </w:rPr>
        <w:t>能为</w:t>
      </w:r>
      <w:r w:rsidR="00FF2E36" w:rsidRPr="00652183">
        <w:rPr>
          <w:rFonts w:ascii="宋体" w:cs="宋体" w:hint="eastAsia"/>
          <w:sz w:val="24"/>
          <w:szCs w:val="24"/>
          <w:lang w:val="zh-CN"/>
        </w:rPr>
        <w:t>为一些对这门课程感兴趣的人士提供一个了解的机会。</w:t>
      </w:r>
    </w:p>
    <w:p w14:paraId="3A87BEFE" w14:textId="77777777" w:rsidR="00FF2E36" w:rsidRPr="00652183" w:rsidRDefault="00FF2E36" w:rsidP="00FF2E36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 w:rsidRPr="00652183">
        <w:rPr>
          <w:rFonts w:ascii="宋体" w:cs="宋体" w:hint="eastAsia"/>
          <w:sz w:val="24"/>
          <w:szCs w:val="24"/>
          <w:lang w:val="zh-CN"/>
        </w:rPr>
        <w:t>教师能够更好，更容易地得到学生的反馈，调整自己的进度或方法</w:t>
      </w:r>
    </w:p>
    <w:p w14:paraId="04B6F789" w14:textId="77777777" w:rsidR="00FF2E36" w:rsidRPr="00652183" w:rsidRDefault="00FF2E36" w:rsidP="00FF2E36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 w:rsidRPr="00652183">
        <w:rPr>
          <w:rFonts w:ascii="宋体" w:cs="宋体" w:hint="eastAsia"/>
          <w:sz w:val="24"/>
          <w:szCs w:val="24"/>
          <w:lang w:val="zh-CN"/>
        </w:rPr>
        <w:t>教师可以方便地点评学生作业</w:t>
      </w:r>
    </w:p>
    <w:p w14:paraId="7A42ED67" w14:textId="77777777" w:rsidR="00FF2E36" w:rsidRPr="00652183" w:rsidRDefault="00FF2E36" w:rsidP="00FF2E36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 w:rsidRPr="00652183">
        <w:rPr>
          <w:rFonts w:ascii="宋体" w:cs="宋体" w:hint="eastAsia"/>
          <w:sz w:val="24"/>
          <w:szCs w:val="24"/>
          <w:lang w:val="zh-CN"/>
        </w:rPr>
        <w:t>有助于提高教师知名度和影响力，方便同学了解教师</w:t>
      </w:r>
    </w:p>
    <w:p w14:paraId="749A6FD1" w14:textId="77777777" w:rsidR="00FF2E36" w:rsidRPr="00652183" w:rsidRDefault="00FF2E36" w:rsidP="00FF2E36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 w:rsidRPr="00652183">
        <w:rPr>
          <w:rFonts w:ascii="宋体" w:cs="宋体" w:hint="eastAsia"/>
          <w:sz w:val="24"/>
          <w:szCs w:val="24"/>
          <w:lang w:val="zh-CN"/>
        </w:rPr>
        <w:t>学生的获得资料更加容易，更加丰富</w:t>
      </w:r>
    </w:p>
    <w:p w14:paraId="63C0983D" w14:textId="77777777" w:rsidR="00FF2E36" w:rsidRPr="00652183" w:rsidRDefault="00FF2E36" w:rsidP="00FF2E36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 w:rsidRPr="00652183">
        <w:rPr>
          <w:rFonts w:ascii="宋体" w:cs="宋体" w:hint="eastAsia"/>
          <w:sz w:val="24"/>
          <w:szCs w:val="24"/>
          <w:lang w:val="zh-CN"/>
        </w:rPr>
        <w:t>学生能够有针对性地进行补课，如果有缺课的话</w:t>
      </w:r>
    </w:p>
    <w:p w14:paraId="6E9D4AFA" w14:textId="77777777" w:rsidR="00FF2E36" w:rsidRPr="00652183" w:rsidRDefault="00FF2E36" w:rsidP="00FF2E36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 w:rsidRPr="00652183">
        <w:rPr>
          <w:rFonts w:ascii="宋体" w:cs="宋体" w:hint="eastAsia"/>
          <w:sz w:val="24"/>
          <w:szCs w:val="24"/>
          <w:lang w:val="zh-CN"/>
        </w:rPr>
        <w:t>学生可以方便地向老师提出疑问</w:t>
      </w:r>
      <w:r w:rsidRPr="00652183">
        <w:rPr>
          <w:sz w:val="24"/>
          <w:szCs w:val="24"/>
        </w:rPr>
        <w:t xml:space="preserve"> </w:t>
      </w:r>
      <w:r w:rsidRPr="00652183">
        <w:rPr>
          <w:rFonts w:ascii="宋体" w:cs="宋体" w:hint="eastAsia"/>
          <w:sz w:val="24"/>
          <w:szCs w:val="24"/>
          <w:lang w:val="zh-CN"/>
        </w:rPr>
        <w:t>并且可以迅速的得到解答</w:t>
      </w:r>
    </w:p>
    <w:p w14:paraId="23524B76" w14:textId="77777777" w:rsidR="00FF2E36" w:rsidRPr="00652183" w:rsidRDefault="00FF2E36" w:rsidP="00FF2E36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 w:rsidRPr="00652183">
        <w:rPr>
          <w:rFonts w:ascii="宋体" w:cs="宋体" w:hint="eastAsia"/>
          <w:sz w:val="24"/>
          <w:szCs w:val="24"/>
          <w:lang w:val="zh-CN"/>
        </w:rPr>
        <w:t>游客可以有机会了解这门课的情况，教师的情况</w:t>
      </w:r>
    </w:p>
    <w:p w14:paraId="236EA4E5" w14:textId="77777777" w:rsidR="00FF2E36" w:rsidRPr="00FF2E36" w:rsidRDefault="00FF2E36" w:rsidP="00FF2E36">
      <w:pPr>
        <w:pStyle w:val="af2"/>
        <w:autoSpaceDE w:val="0"/>
        <w:autoSpaceDN w:val="0"/>
        <w:adjustRightInd w:val="0"/>
        <w:ind w:left="425" w:firstLineChars="0" w:firstLine="0"/>
        <w:rPr>
          <w:szCs w:val="21"/>
        </w:rPr>
      </w:pPr>
    </w:p>
    <w:p w14:paraId="68314205" w14:textId="77777777" w:rsidR="00E13632" w:rsidRPr="00312CA6" w:rsidRDefault="00B639AF" w:rsidP="004B2F44">
      <w:pPr>
        <w:pStyle w:val="a5"/>
        <w:numPr>
          <w:ilvl w:val="1"/>
          <w:numId w:val="1"/>
        </w:numPr>
        <w:spacing w:line="360" w:lineRule="auto"/>
      </w:pPr>
      <w:r>
        <w:rPr>
          <w:rFonts w:hint="eastAsia"/>
        </w:rPr>
        <w:t>完成项目的最后期限</w:t>
      </w:r>
      <w:bookmarkEnd w:id="27"/>
    </w:p>
    <w:p w14:paraId="44BEA50A" w14:textId="77777777" w:rsidR="00312CA6" w:rsidRDefault="00312CA6" w:rsidP="004B2F44">
      <w:pPr>
        <w:spacing w:line="360" w:lineRule="auto"/>
        <w:sectPr w:rsidR="00312CA6">
          <w:pgSz w:w="11907" w:h="16840" w:code="9"/>
          <w:pgMar w:top="1440" w:right="1797" w:bottom="1440" w:left="1797" w:header="720" w:footer="720" w:gutter="0"/>
          <w:cols w:space="720"/>
          <w:docGrid w:linePitch="271"/>
        </w:sectPr>
      </w:pPr>
      <w:r>
        <w:rPr>
          <w:rFonts w:hint="eastAsia"/>
        </w:rPr>
        <w:t>本学期课程验收结束之前</w:t>
      </w:r>
      <w:r w:rsidR="00D979D1">
        <w:rPr>
          <w:rFonts w:hint="eastAsia"/>
        </w:rPr>
        <w:t>。</w:t>
      </w:r>
    </w:p>
    <w:p w14:paraId="60CE47B3" w14:textId="77777777" w:rsidR="00E13632" w:rsidRDefault="00B639AF" w:rsidP="004B2F44">
      <w:pPr>
        <w:pStyle w:val="a4"/>
        <w:numPr>
          <w:ilvl w:val="0"/>
          <w:numId w:val="1"/>
        </w:numPr>
        <w:spacing w:line="360" w:lineRule="auto"/>
      </w:pPr>
      <w:bookmarkStart w:id="28" w:name="_Toc458046153"/>
      <w:r>
        <w:rPr>
          <w:rFonts w:hint="eastAsia"/>
        </w:rPr>
        <w:lastRenderedPageBreak/>
        <w:t>实施计划</w:t>
      </w:r>
      <w:bookmarkEnd w:id="28"/>
    </w:p>
    <w:p w14:paraId="64A17A69" w14:textId="77777777" w:rsidR="00E13632" w:rsidRDefault="00B639AF" w:rsidP="004B2F44">
      <w:pPr>
        <w:numPr>
          <w:ilvl w:val="1"/>
          <w:numId w:val="1"/>
        </w:num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任务解与人员分工</w:t>
      </w:r>
    </w:p>
    <w:p w14:paraId="59A17FA0" w14:textId="7BAE40E5" w:rsidR="00956B9D" w:rsidRDefault="009844E1" w:rsidP="004B2F44">
      <w:pPr>
        <w:spacing w:line="360" w:lineRule="auto"/>
        <w:ind w:left="567"/>
        <w:rPr>
          <w:b/>
          <w:sz w:val="28"/>
        </w:rPr>
      </w:pPr>
      <w:r>
        <w:rPr>
          <w:noProof/>
        </w:rPr>
        <w:drawing>
          <wp:inline distT="0" distB="0" distL="0" distR="0" wp14:anchorId="43B50B6C" wp14:editId="2015B42F">
            <wp:extent cx="5278755" cy="28181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7884" w14:textId="580E9ACD" w:rsidR="009844E1" w:rsidRDefault="009844E1" w:rsidP="004B2F44">
      <w:pPr>
        <w:spacing w:line="360" w:lineRule="auto"/>
        <w:ind w:left="567"/>
        <w:rPr>
          <w:b/>
          <w:sz w:val="28"/>
        </w:rPr>
      </w:pPr>
      <w:r>
        <w:rPr>
          <w:noProof/>
        </w:rPr>
        <w:drawing>
          <wp:inline distT="0" distB="0" distL="0" distR="0" wp14:anchorId="43558343" wp14:editId="7D1B71E4">
            <wp:extent cx="5278755" cy="896620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9402" w14:textId="77777777" w:rsidR="00652183" w:rsidRPr="00652183" w:rsidRDefault="00B639AF" w:rsidP="004B2F44">
      <w:pPr>
        <w:numPr>
          <w:ilvl w:val="1"/>
          <w:numId w:val="1"/>
        </w:numPr>
        <w:spacing w:line="360" w:lineRule="auto"/>
        <w:rPr>
          <w:rFonts w:ascii="宋体"/>
          <w:sz w:val="28"/>
        </w:rPr>
      </w:pPr>
      <w:r>
        <w:rPr>
          <w:rFonts w:hint="eastAsia"/>
          <w:b/>
          <w:sz w:val="28"/>
        </w:rPr>
        <w:t>接口人员</w:t>
      </w:r>
    </w:p>
    <w:p w14:paraId="5465EC5D" w14:textId="77777777" w:rsidR="00652183" w:rsidRPr="00652183" w:rsidRDefault="00652183" w:rsidP="00652183">
      <w:pPr>
        <w:rPr>
          <w:sz w:val="24"/>
          <w:szCs w:val="24"/>
        </w:rPr>
      </w:pPr>
      <w:r w:rsidRPr="00652183">
        <w:rPr>
          <w:rFonts w:hint="eastAsia"/>
          <w:sz w:val="24"/>
          <w:szCs w:val="24"/>
        </w:rPr>
        <w:t>说明负责接口工作的人员及他们的职责，包括：</w:t>
      </w:r>
    </w:p>
    <w:p w14:paraId="65298B3E" w14:textId="2EDCA9F4" w:rsidR="00652183" w:rsidRPr="00652183" w:rsidRDefault="00652183" w:rsidP="00652183">
      <w:pPr>
        <w:numPr>
          <w:ilvl w:val="0"/>
          <w:numId w:val="3"/>
        </w:numPr>
        <w:rPr>
          <w:sz w:val="24"/>
          <w:szCs w:val="24"/>
        </w:rPr>
      </w:pPr>
      <w:r w:rsidRPr="00652183">
        <w:rPr>
          <w:rFonts w:hint="eastAsia"/>
          <w:sz w:val="24"/>
          <w:szCs w:val="24"/>
        </w:rPr>
        <w:t>负责本项目同用户的接口人员；</w:t>
      </w:r>
      <w:r>
        <w:rPr>
          <w:rFonts w:hint="eastAsia"/>
          <w:sz w:val="24"/>
          <w:szCs w:val="24"/>
        </w:rPr>
        <w:t>邵美芝</w:t>
      </w:r>
    </w:p>
    <w:p w14:paraId="05CFB31A" w14:textId="174C4F7F" w:rsidR="00652183" w:rsidRPr="00652183" w:rsidRDefault="00652183" w:rsidP="00652183">
      <w:pPr>
        <w:numPr>
          <w:ilvl w:val="0"/>
          <w:numId w:val="3"/>
        </w:numPr>
        <w:rPr>
          <w:sz w:val="24"/>
          <w:szCs w:val="24"/>
        </w:rPr>
      </w:pPr>
      <w:r w:rsidRPr="00652183">
        <w:rPr>
          <w:rFonts w:hint="eastAsia"/>
          <w:sz w:val="24"/>
          <w:szCs w:val="24"/>
        </w:rPr>
        <w:t>负责本项目同本单位各管理机构，如合同计划管理部门、财务部门、质量管理部门等的接口人员；李晓菁</w:t>
      </w:r>
      <w:r>
        <w:rPr>
          <w:rFonts w:hint="eastAsia"/>
          <w:sz w:val="24"/>
          <w:szCs w:val="24"/>
        </w:rPr>
        <w:t>、曹未</w:t>
      </w:r>
    </w:p>
    <w:p w14:paraId="0C169D4D" w14:textId="1A8ADD1A" w:rsidR="00652183" w:rsidRPr="00652183" w:rsidRDefault="00652183" w:rsidP="00652183">
      <w:pPr>
        <w:numPr>
          <w:ilvl w:val="0"/>
          <w:numId w:val="3"/>
        </w:numPr>
        <w:rPr>
          <w:sz w:val="24"/>
          <w:szCs w:val="24"/>
        </w:rPr>
      </w:pPr>
      <w:r w:rsidRPr="00652183">
        <w:rPr>
          <w:rFonts w:hint="eastAsia"/>
          <w:sz w:val="24"/>
          <w:szCs w:val="24"/>
        </w:rPr>
        <w:t>负责本项目同个份合同负责单位的接口人员等：</w:t>
      </w:r>
      <w:r>
        <w:rPr>
          <w:rFonts w:hint="eastAsia"/>
          <w:sz w:val="24"/>
          <w:szCs w:val="24"/>
        </w:rPr>
        <w:t>豆欣童、王心怡</w:t>
      </w:r>
    </w:p>
    <w:p w14:paraId="23AA105E" w14:textId="7AB6855F" w:rsidR="00E13632" w:rsidRDefault="00B639AF" w:rsidP="00652183">
      <w:pPr>
        <w:spacing w:line="360" w:lineRule="auto"/>
        <w:ind w:left="567"/>
        <w:rPr>
          <w:rFonts w:ascii="宋体"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256274D4" w14:textId="77777777" w:rsidR="00E13632" w:rsidRDefault="00B639AF" w:rsidP="004B2F44">
      <w:pPr>
        <w:numPr>
          <w:ilvl w:val="1"/>
          <w:numId w:val="1"/>
        </w:numPr>
        <w:spacing w:line="360" w:lineRule="auto"/>
        <w:rPr>
          <w:rFonts w:ascii="宋体"/>
          <w:sz w:val="28"/>
        </w:rPr>
      </w:pPr>
      <w:r>
        <w:rPr>
          <w:rFonts w:hint="eastAsia"/>
          <w:b/>
          <w:sz w:val="28"/>
        </w:rPr>
        <w:t>进度</w:t>
      </w:r>
      <w:r>
        <w:rPr>
          <w:rFonts w:hint="eastAsia"/>
          <w:b/>
          <w:sz w:val="28"/>
        </w:rPr>
        <w:t xml:space="preserve">  </w:t>
      </w:r>
      <w:r>
        <w:rPr>
          <w:b/>
          <w:sz w:val="28"/>
        </w:rPr>
        <w:t xml:space="preserve"> </w:t>
      </w:r>
      <w:r>
        <w:rPr>
          <w:rFonts w:ascii="宋体"/>
          <w:sz w:val="28"/>
        </w:rPr>
        <w:t xml:space="preserve"> </w:t>
      </w:r>
      <w:r>
        <w:rPr>
          <w:rFonts w:ascii="宋体" w:hint="eastAsia"/>
          <w:sz w:val="28"/>
        </w:rPr>
        <w:t xml:space="preserve">   </w:t>
      </w:r>
      <w:r>
        <w:rPr>
          <w:rFonts w:ascii="宋体"/>
          <w:sz w:val="28"/>
        </w:rPr>
        <w:t xml:space="preserve"> </w:t>
      </w:r>
    </w:p>
    <w:p w14:paraId="4D28B49E" w14:textId="77777777" w:rsidR="004C5018" w:rsidRPr="00B47C83" w:rsidRDefault="004C5018" w:rsidP="00B47C83">
      <w:pPr>
        <w:spacing w:line="360" w:lineRule="auto"/>
        <w:ind w:left="567" w:firstLineChars="200" w:firstLine="480"/>
        <w:rPr>
          <w:rFonts w:ascii="宋体"/>
          <w:sz w:val="24"/>
        </w:rPr>
      </w:pPr>
      <w:r w:rsidRPr="00B47C83">
        <w:rPr>
          <w:rFonts w:ascii="宋体" w:hint="eastAsia"/>
          <w:sz w:val="24"/>
        </w:rPr>
        <w:t>在项目计划、项目需求、项目设计、项目测试、项目总结的各个阶段对小组成员的工作完成质量进行打分，每个组员都必须在规定的时间内完成任务，严格按照甘特图的目标进行评估，若未完成需要及时催促，遇到困难时需要及时沟通协助，确保项目进度无误。</w:t>
      </w:r>
    </w:p>
    <w:p w14:paraId="2DA5F5CE" w14:textId="20ED430C" w:rsidR="004C5018" w:rsidRDefault="004C5018" w:rsidP="004B2F44">
      <w:pPr>
        <w:spacing w:line="360" w:lineRule="auto"/>
        <w:ind w:left="567" w:firstLineChars="200" w:firstLine="560"/>
        <w:rPr>
          <w:rFonts w:ascii="宋体"/>
          <w:sz w:val="28"/>
        </w:rPr>
      </w:pPr>
    </w:p>
    <w:p w14:paraId="52D3A299" w14:textId="77777777" w:rsidR="00E13632" w:rsidRDefault="00B639AF" w:rsidP="004B2F44">
      <w:pPr>
        <w:numPr>
          <w:ilvl w:val="1"/>
          <w:numId w:val="1"/>
        </w:num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预算</w:t>
      </w:r>
    </w:p>
    <w:tbl>
      <w:tblPr>
        <w:tblW w:w="8525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94"/>
        <w:gridCol w:w="791"/>
        <w:gridCol w:w="850"/>
        <w:gridCol w:w="1276"/>
        <w:gridCol w:w="1896"/>
      </w:tblGrid>
      <w:tr w:rsidR="004C5018" w14:paraId="5A3D087E" w14:textId="77777777" w:rsidTr="00E81EA0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19B5B" w14:textId="77777777" w:rsidR="004C5018" w:rsidRDefault="004C5018" w:rsidP="004B2F44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lastRenderedPageBreak/>
              <w:t>项目名称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81A861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规格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258588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单价（元）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806249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数量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4766FC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单位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468A92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小计（元）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3EBF48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备注</w:t>
            </w:r>
          </w:p>
        </w:tc>
      </w:tr>
      <w:tr w:rsidR="004C5018" w14:paraId="125C135A" w14:textId="77777777" w:rsidTr="00E81EA0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BB3B8" w14:textId="77777777" w:rsidR="004C5018" w:rsidRDefault="004C5018" w:rsidP="004B2F44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阿里云服务器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AA93E8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1核cpu</w:t>
            </w:r>
          </w:p>
          <w:p w14:paraId="40F8DAB6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2G内存</w:t>
            </w:r>
          </w:p>
          <w:p w14:paraId="25EB5122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1M带宽</w:t>
            </w:r>
          </w:p>
          <w:p w14:paraId="4F945719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40GB系统盘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DE3A72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114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74CB27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A289A9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个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87E0DA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114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C9D77A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作为系统使用的服务器</w:t>
            </w:r>
          </w:p>
        </w:tc>
      </w:tr>
      <w:tr w:rsidR="004C5018" w14:paraId="7A0C042B" w14:textId="77777777" w:rsidTr="00E81EA0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9892" w14:textId="77777777" w:rsidR="004C5018" w:rsidRDefault="004C5018" w:rsidP="004B2F44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团建费用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01F726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734C0A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400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38F060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6A7D6C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次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5A7D77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2000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8C00EB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用于团队建设的物资购买</w:t>
            </w:r>
          </w:p>
        </w:tc>
      </w:tr>
      <w:tr w:rsidR="004C5018" w14:paraId="54C8F690" w14:textId="77777777" w:rsidTr="00E81EA0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ECCB" w14:textId="77777777" w:rsidR="004C5018" w:rsidRDefault="004C5018" w:rsidP="004B2F44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话费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70F54D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7F3E60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88B393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5E1246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个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EFFBA5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0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95B837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用于组员之间互相联系</w:t>
            </w:r>
          </w:p>
        </w:tc>
      </w:tr>
      <w:tr w:rsidR="004C5018" w14:paraId="296D9173" w14:textId="77777777" w:rsidTr="00E81EA0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D152" w14:textId="77777777" w:rsidR="004C5018" w:rsidRDefault="004C5018" w:rsidP="004B2F44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人工费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61CEB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602CF4" w14:textId="27C29C67" w:rsidR="004C5018" w:rsidRDefault="00E81EA0" w:rsidP="00E81EA0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>2450.8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A94E5B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2FB800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B2A1A7" w14:textId="04868606" w:rsidR="004C5018" w:rsidRDefault="00E81EA0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>12254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DB5D9E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工作工资</w:t>
            </w:r>
          </w:p>
          <w:p w14:paraId="5B470C18" w14:textId="77777777" w:rsidR="00E81EA0" w:rsidRPr="00E81EA0" w:rsidRDefault="00E81EA0" w:rsidP="00E81EA0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E81EA0">
              <w:rPr>
                <w:rFonts w:ascii="仿宋_GB2312" w:eastAsia="仿宋_GB2312" w:hAnsi="仿宋_GB2312" w:hint="eastAsia"/>
                <w:sz w:val="24"/>
                <w:szCs w:val="28"/>
              </w:rPr>
              <w:t>根据2019年IT行业私营单位开发人员年薪计算出的时薪*1.5</w:t>
            </w:r>
          </w:p>
          <w:p w14:paraId="3EF072B6" w14:textId="7FA16898" w:rsidR="00E81EA0" w:rsidRPr="00E81EA0" w:rsidRDefault="00E81EA0" w:rsidP="00E81EA0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 xml:space="preserve"> 61.27（rmb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/h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）*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2(h/day)*20(day)</w:t>
            </w:r>
          </w:p>
        </w:tc>
      </w:tr>
      <w:tr w:rsidR="004C5018" w14:paraId="56324632" w14:textId="77777777" w:rsidTr="00E81EA0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1C0BE" w14:textId="77777777" w:rsidR="004C5018" w:rsidRDefault="004C5018" w:rsidP="004B2F44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资料购买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FC1C4F" w14:textId="37D03F30" w:rsidR="004C5018" w:rsidRDefault="004C5018" w:rsidP="00F9065C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D6A9BD" w14:textId="47F612E4" w:rsidR="004C5018" w:rsidRDefault="00E81EA0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3A837D" w14:textId="0DC82018" w:rsidR="004C5018" w:rsidRDefault="00E81EA0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D3255B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本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4CF0D2" w14:textId="1A34563C" w:rsidR="004C5018" w:rsidRDefault="00E81EA0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>0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BF7D2F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作为自主学习资料</w:t>
            </w:r>
          </w:p>
        </w:tc>
      </w:tr>
      <w:tr w:rsidR="004C5018" w14:paraId="2E314C49" w14:textId="77777777" w:rsidTr="00E81EA0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C900" w14:textId="77777777" w:rsidR="004C5018" w:rsidRDefault="004C5018" w:rsidP="004B2F44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印刷</w:t>
            </w:r>
          </w:p>
        </w:tc>
        <w:tc>
          <w:tcPr>
            <w:tcW w:w="72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1AE0DC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0元</w:t>
            </w:r>
          </w:p>
        </w:tc>
      </w:tr>
      <w:tr w:rsidR="004C5018" w14:paraId="5189DE14" w14:textId="77777777" w:rsidTr="00E81EA0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869CE" w14:textId="77777777" w:rsidR="004C5018" w:rsidRDefault="004C5018" w:rsidP="004B2F44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总计</w:t>
            </w:r>
          </w:p>
        </w:tc>
        <w:tc>
          <w:tcPr>
            <w:tcW w:w="72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0FE325" w14:textId="04893AF4" w:rsidR="004C5018" w:rsidRDefault="00E81EA0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>14368</w:t>
            </w:r>
            <w:r w:rsidR="004C5018">
              <w:rPr>
                <w:rFonts w:ascii="仿宋_GB2312" w:eastAsia="仿宋_GB2312" w:hAnsi="仿宋_GB2312" w:hint="eastAsia"/>
                <w:sz w:val="24"/>
                <w:szCs w:val="28"/>
              </w:rPr>
              <w:t>元</w:t>
            </w:r>
          </w:p>
        </w:tc>
      </w:tr>
    </w:tbl>
    <w:p w14:paraId="311984BA" w14:textId="77777777" w:rsidR="00E13632" w:rsidRDefault="00E13632" w:rsidP="004B2F44">
      <w:pPr>
        <w:pStyle w:val="a9"/>
        <w:spacing w:line="360" w:lineRule="auto"/>
      </w:pPr>
    </w:p>
    <w:p w14:paraId="3B0596C8" w14:textId="77777777" w:rsidR="00E13632" w:rsidRDefault="00E13632" w:rsidP="004B2F44">
      <w:pPr>
        <w:pStyle w:val="a9"/>
        <w:spacing w:line="360" w:lineRule="auto"/>
      </w:pPr>
    </w:p>
    <w:p w14:paraId="60764DDF" w14:textId="77777777" w:rsidR="00FE6BBC" w:rsidRDefault="00FE6BBC" w:rsidP="004B2F44">
      <w:pPr>
        <w:pStyle w:val="a9"/>
        <w:spacing w:line="360" w:lineRule="auto"/>
      </w:pPr>
    </w:p>
    <w:p w14:paraId="35964E56" w14:textId="77777777" w:rsidR="00FE6BBC" w:rsidRDefault="00FE6BBC" w:rsidP="004B2F44">
      <w:pPr>
        <w:pStyle w:val="a9"/>
        <w:spacing w:line="360" w:lineRule="auto"/>
      </w:pPr>
    </w:p>
    <w:p w14:paraId="6248096A" w14:textId="77777777" w:rsidR="00FE6BBC" w:rsidRDefault="00FE6BBC" w:rsidP="004B2F44">
      <w:pPr>
        <w:pStyle w:val="a9"/>
        <w:spacing w:line="360" w:lineRule="auto"/>
      </w:pPr>
    </w:p>
    <w:p w14:paraId="009E0EFD" w14:textId="77777777" w:rsidR="00FE6BBC" w:rsidRDefault="00FE6BBC" w:rsidP="004B2F44">
      <w:pPr>
        <w:pStyle w:val="a9"/>
        <w:spacing w:line="360" w:lineRule="auto"/>
      </w:pPr>
    </w:p>
    <w:p w14:paraId="67AFEB80" w14:textId="77777777" w:rsidR="00FE6BBC" w:rsidRDefault="00FE6BBC" w:rsidP="004B2F44">
      <w:pPr>
        <w:pStyle w:val="a9"/>
        <w:spacing w:line="360" w:lineRule="auto"/>
      </w:pPr>
    </w:p>
    <w:p w14:paraId="62EA8409" w14:textId="77777777" w:rsidR="00E13632" w:rsidRDefault="00B639AF" w:rsidP="004B2F44">
      <w:pPr>
        <w:pStyle w:val="a4"/>
        <w:numPr>
          <w:ilvl w:val="0"/>
          <w:numId w:val="1"/>
        </w:numPr>
        <w:spacing w:line="360" w:lineRule="auto"/>
      </w:pPr>
      <w:bookmarkStart w:id="29" w:name="_Toc458046154"/>
      <w:r>
        <w:rPr>
          <w:rFonts w:hint="eastAsia"/>
        </w:rPr>
        <w:lastRenderedPageBreak/>
        <w:t>支持条件</w:t>
      </w:r>
      <w:bookmarkEnd w:id="29"/>
    </w:p>
    <w:p w14:paraId="59D834BF" w14:textId="77777777" w:rsidR="00E13632" w:rsidRDefault="00B639AF" w:rsidP="004B2F44">
      <w:pPr>
        <w:pStyle w:val="a5"/>
        <w:numPr>
          <w:ilvl w:val="1"/>
          <w:numId w:val="1"/>
        </w:numPr>
        <w:spacing w:line="360" w:lineRule="auto"/>
      </w:pPr>
      <w:bookmarkStart w:id="30" w:name="_Toc458046155"/>
      <w:r>
        <w:rPr>
          <w:rFonts w:hint="eastAsia"/>
        </w:rPr>
        <w:t>系统支持</w:t>
      </w:r>
      <w:bookmarkEnd w:id="30"/>
    </w:p>
    <w:p w14:paraId="566C574E" w14:textId="77777777" w:rsidR="00E13632" w:rsidRDefault="00B639AF" w:rsidP="004B2F44">
      <w:pPr>
        <w:pStyle w:val="10"/>
        <w:numPr>
          <w:ilvl w:val="2"/>
          <w:numId w:val="1"/>
        </w:numPr>
        <w:spacing w:line="360" w:lineRule="auto"/>
      </w:pPr>
      <w:bookmarkStart w:id="31" w:name="_Toc458046156"/>
      <w:r>
        <w:rPr>
          <w:rFonts w:hint="eastAsia"/>
        </w:rPr>
        <w:t>开发环境</w:t>
      </w:r>
      <w:bookmarkEnd w:id="31"/>
    </w:p>
    <w:p w14:paraId="155E35F6" w14:textId="77777777" w:rsidR="00E13632" w:rsidRDefault="00B639AF" w:rsidP="004B2F44">
      <w:pPr>
        <w:pStyle w:val="20"/>
        <w:numPr>
          <w:ilvl w:val="3"/>
          <w:numId w:val="1"/>
        </w:numPr>
        <w:spacing w:line="360" w:lineRule="auto"/>
      </w:pPr>
      <w:bookmarkStart w:id="32" w:name="_Toc458046157"/>
      <w:r>
        <w:rPr>
          <w:rFonts w:hint="eastAsia"/>
        </w:rPr>
        <w:t>硬件</w:t>
      </w:r>
      <w:bookmarkEnd w:id="32"/>
    </w:p>
    <w:p w14:paraId="5A48E40D" w14:textId="77777777" w:rsidR="00E13632" w:rsidRDefault="00285BEF" w:rsidP="004B2F44">
      <w:pPr>
        <w:pStyle w:val="a9"/>
        <w:spacing w:line="360" w:lineRule="auto"/>
      </w:pPr>
      <w:r>
        <w:t>W</w:t>
      </w:r>
      <w:r>
        <w:rPr>
          <w:rFonts w:hint="eastAsia"/>
        </w:rPr>
        <w:t>indows10</w:t>
      </w:r>
      <w:r>
        <w:rPr>
          <w:rFonts w:hint="eastAsia"/>
        </w:rPr>
        <w:t>系统</w:t>
      </w:r>
      <w:r w:rsidR="006913A3">
        <w:rPr>
          <w:rFonts w:hint="eastAsia"/>
        </w:rPr>
        <w:t>电脑</w:t>
      </w:r>
      <w:r w:rsidR="006913A3">
        <w:rPr>
          <w:rFonts w:hint="eastAsia"/>
        </w:rPr>
        <w:t>5</w:t>
      </w:r>
      <w:r w:rsidR="006913A3">
        <w:rPr>
          <w:rFonts w:hint="eastAsia"/>
        </w:rPr>
        <w:t>台</w:t>
      </w:r>
    </w:p>
    <w:p w14:paraId="39619DB7" w14:textId="77777777" w:rsidR="00E13632" w:rsidRDefault="00B639AF" w:rsidP="004B2F44">
      <w:pPr>
        <w:pStyle w:val="20"/>
        <w:numPr>
          <w:ilvl w:val="3"/>
          <w:numId w:val="1"/>
        </w:numPr>
        <w:spacing w:line="360" w:lineRule="auto"/>
      </w:pPr>
      <w:bookmarkStart w:id="33" w:name="_Toc458046158"/>
      <w:r>
        <w:rPr>
          <w:rFonts w:hint="eastAsia"/>
        </w:rPr>
        <w:t>软件</w:t>
      </w:r>
      <w:bookmarkEnd w:id="33"/>
    </w:p>
    <w:p w14:paraId="70EC4AE5" w14:textId="77777777" w:rsidR="00E13632" w:rsidRDefault="00285BEF" w:rsidP="004B2F44">
      <w:pPr>
        <w:pStyle w:val="a9"/>
        <w:spacing w:line="360" w:lineRule="auto"/>
      </w:pPr>
      <w:r>
        <w:rPr>
          <w:rFonts w:hint="eastAsia"/>
        </w:rPr>
        <w:t>版本控制软件</w:t>
      </w:r>
      <w:r>
        <w:rPr>
          <w:rFonts w:hint="eastAsia"/>
        </w:rPr>
        <w:t xml:space="preserve"> git</w:t>
      </w:r>
    </w:p>
    <w:p w14:paraId="34023618" w14:textId="77777777" w:rsidR="000612FD" w:rsidRDefault="000612FD" w:rsidP="004B2F44">
      <w:pPr>
        <w:pStyle w:val="a9"/>
        <w:spacing w:line="360" w:lineRule="auto"/>
      </w:pPr>
      <w:r>
        <w:rPr>
          <w:rFonts w:hint="eastAsia"/>
        </w:rPr>
        <w:t>甘特图软件</w:t>
      </w:r>
      <w:r w:rsidR="00645343" w:rsidRPr="000612FD">
        <w:t>Microsoft</w:t>
      </w:r>
      <w:r w:rsidRPr="000612FD">
        <w:t xml:space="preserve"> project</w:t>
      </w:r>
    </w:p>
    <w:p w14:paraId="53E1F6C8" w14:textId="77777777" w:rsidR="00E13632" w:rsidRDefault="00B639AF" w:rsidP="004B2F44">
      <w:pPr>
        <w:pStyle w:val="10"/>
        <w:numPr>
          <w:ilvl w:val="2"/>
          <w:numId w:val="1"/>
        </w:numPr>
        <w:spacing w:line="360" w:lineRule="auto"/>
      </w:pPr>
      <w:bookmarkStart w:id="34" w:name="_Toc458046159"/>
      <w:r>
        <w:rPr>
          <w:rFonts w:hint="eastAsia"/>
        </w:rPr>
        <w:t>运行环境</w:t>
      </w:r>
      <w:bookmarkEnd w:id="34"/>
    </w:p>
    <w:p w14:paraId="1EC53C1D" w14:textId="77777777" w:rsidR="00E13632" w:rsidRDefault="00B639AF" w:rsidP="004B2F44">
      <w:pPr>
        <w:pStyle w:val="20"/>
        <w:numPr>
          <w:ilvl w:val="3"/>
          <w:numId w:val="1"/>
        </w:numPr>
        <w:tabs>
          <w:tab w:val="left" w:pos="900"/>
        </w:tabs>
        <w:spacing w:line="360" w:lineRule="auto"/>
      </w:pPr>
      <w:bookmarkStart w:id="35" w:name="_Toc458046160"/>
      <w:r>
        <w:rPr>
          <w:rFonts w:hint="eastAsia"/>
        </w:rPr>
        <w:t>硬件</w:t>
      </w:r>
      <w:bookmarkEnd w:id="35"/>
    </w:p>
    <w:p w14:paraId="0F9FD5C4" w14:textId="77777777" w:rsidR="00E13632" w:rsidRDefault="00D03A3E" w:rsidP="004B2F44">
      <w:pPr>
        <w:pStyle w:val="a9"/>
        <w:spacing w:line="360" w:lineRule="auto"/>
      </w:pPr>
      <w:r>
        <w:rPr>
          <w:rFonts w:hint="eastAsia"/>
        </w:rPr>
        <w:t>阿里云</w:t>
      </w:r>
      <w:r w:rsidR="003413E3">
        <w:rPr>
          <w:rFonts w:hint="eastAsia"/>
        </w:rPr>
        <w:t>1h1g</w:t>
      </w:r>
      <w:r>
        <w:rPr>
          <w:rFonts w:hint="eastAsia"/>
        </w:rPr>
        <w:t>服务器</w:t>
      </w:r>
      <w:r w:rsidR="003413E3">
        <w:rPr>
          <w:rFonts w:hint="eastAsia"/>
        </w:rPr>
        <w:t>一台</w:t>
      </w:r>
    </w:p>
    <w:p w14:paraId="01D880A5" w14:textId="77777777" w:rsidR="00E13632" w:rsidRDefault="00B639AF" w:rsidP="004B2F44">
      <w:pPr>
        <w:pStyle w:val="20"/>
        <w:numPr>
          <w:ilvl w:val="3"/>
          <w:numId w:val="1"/>
        </w:numPr>
        <w:tabs>
          <w:tab w:val="left" w:pos="1080"/>
        </w:tabs>
        <w:spacing w:line="360" w:lineRule="auto"/>
      </w:pPr>
      <w:bookmarkStart w:id="36" w:name="_Toc458046161"/>
      <w:r>
        <w:rPr>
          <w:rFonts w:hint="eastAsia"/>
        </w:rPr>
        <w:t>软件</w:t>
      </w:r>
      <w:bookmarkEnd w:id="36"/>
    </w:p>
    <w:p w14:paraId="69CBF582" w14:textId="77777777" w:rsidR="00E13632" w:rsidRDefault="00D03A3E" w:rsidP="004B2F44">
      <w:pPr>
        <w:pStyle w:val="a9"/>
        <w:spacing w:line="360" w:lineRule="auto"/>
      </w:pPr>
      <w:r>
        <w:rPr>
          <w:rFonts w:hint="eastAsia"/>
        </w:rPr>
        <w:t>远程连接软件</w:t>
      </w:r>
      <w:r>
        <w:rPr>
          <w:rFonts w:hint="eastAsia"/>
        </w:rPr>
        <w:t xml:space="preserve"> ssh</w:t>
      </w:r>
    </w:p>
    <w:p w14:paraId="50966594" w14:textId="77777777" w:rsidR="00D03A3E" w:rsidRDefault="0059091E" w:rsidP="004B2F44">
      <w:pPr>
        <w:pStyle w:val="a9"/>
        <w:spacing w:line="360" w:lineRule="auto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服务器</w:t>
      </w:r>
      <w:r>
        <w:t xml:space="preserve"> </w:t>
      </w:r>
      <w:r>
        <w:rPr>
          <w:rFonts w:hint="eastAsia"/>
        </w:rPr>
        <w:t>nginx</w:t>
      </w:r>
    </w:p>
    <w:p w14:paraId="34C3B815" w14:textId="77777777" w:rsidR="00E13632" w:rsidRDefault="00B639AF" w:rsidP="004B2F44">
      <w:pPr>
        <w:pStyle w:val="a5"/>
        <w:numPr>
          <w:ilvl w:val="1"/>
          <w:numId w:val="1"/>
        </w:numPr>
        <w:spacing w:line="360" w:lineRule="auto"/>
      </w:pPr>
      <w:bookmarkStart w:id="37" w:name="_Toc458046162"/>
      <w:r>
        <w:rPr>
          <w:rFonts w:hint="eastAsia"/>
        </w:rPr>
        <w:t>需由客户承担的工作</w:t>
      </w:r>
      <w:bookmarkEnd w:id="37"/>
    </w:p>
    <w:p w14:paraId="5379C4E3" w14:textId="77777777" w:rsidR="00E13632" w:rsidRDefault="00312CA6" w:rsidP="004B2F44">
      <w:pPr>
        <w:pStyle w:val="a9"/>
        <w:spacing w:line="360" w:lineRule="auto"/>
      </w:pPr>
      <w:r>
        <w:rPr>
          <w:rFonts w:hint="eastAsia"/>
        </w:rPr>
        <w:t>提出完整，无起义</w:t>
      </w:r>
    </w:p>
    <w:p w14:paraId="1AE3BD36" w14:textId="42E7AD99" w:rsidR="00E13632" w:rsidRPr="00FE6BBC" w:rsidRDefault="00B639AF" w:rsidP="00FE6BBC">
      <w:pPr>
        <w:pStyle w:val="a5"/>
        <w:numPr>
          <w:ilvl w:val="1"/>
          <w:numId w:val="1"/>
        </w:numPr>
        <w:spacing w:line="360" w:lineRule="auto"/>
        <w:sectPr w:rsidR="00E13632" w:rsidRPr="00FE6BBC">
          <w:pgSz w:w="11907" w:h="16840" w:code="9"/>
          <w:pgMar w:top="1440" w:right="1797" w:bottom="1440" w:left="1797" w:header="720" w:footer="720" w:gutter="0"/>
          <w:cols w:space="720"/>
          <w:docGrid w:linePitch="271"/>
        </w:sectPr>
      </w:pPr>
      <w:bookmarkStart w:id="38" w:name="_Toc458046163"/>
      <w:r>
        <w:rPr>
          <w:rFonts w:hint="eastAsia"/>
        </w:rPr>
        <w:t>需由分合同承担的工</w:t>
      </w:r>
      <w:bookmarkEnd w:id="38"/>
    </w:p>
    <w:p w14:paraId="2DDE7EA9" w14:textId="77777777" w:rsidR="0041383F" w:rsidRDefault="0041383F" w:rsidP="004B2F44">
      <w:pPr>
        <w:pStyle w:val="a9"/>
        <w:spacing w:line="360" w:lineRule="auto"/>
      </w:pPr>
    </w:p>
    <w:sectPr w:rsidR="0041383F">
      <w:pgSz w:w="11907" w:h="16840" w:code="9"/>
      <w:pgMar w:top="1440" w:right="1797" w:bottom="1440" w:left="1797" w:header="720" w:footer="720" w:gutter="0"/>
      <w:cols w:space="720"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D1C8A" w14:textId="77777777" w:rsidR="0071243B" w:rsidRDefault="0071243B">
      <w:r>
        <w:separator/>
      </w:r>
    </w:p>
  </w:endnote>
  <w:endnote w:type="continuationSeparator" w:id="0">
    <w:p w14:paraId="609558C7" w14:textId="77777777" w:rsidR="0071243B" w:rsidRDefault="00712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BB507" w14:textId="77777777" w:rsidR="008E765A" w:rsidRDefault="008E765A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4DDF06" wp14:editId="7C71A78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文本框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C4C201" w14:textId="77777777" w:rsidR="008E765A" w:rsidRDefault="008E765A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4DDF06" id="_x0000_t202" coordsize="21600,21600" o:spt="202" path="m,l,21600r21600,l21600,xe">
              <v:stroke joinstyle="miter"/>
              <v:path gradientshapeok="t" o:connecttype="rect"/>
            </v:shapetype>
            <v:shape id="文本框 29" o:spid="_x0000_s1032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xkb53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2AC4C201" w14:textId="77777777" w:rsidR="008E765A" w:rsidRDefault="008E765A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9BF8" w14:textId="77777777" w:rsidR="00764EC2" w:rsidRDefault="00764EC2">
    <w:pPr>
      <w:pStyle w:val="a7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B45EC6" w14:textId="77777777" w:rsidR="00764EC2" w:rsidRDefault="00764EC2">
    <w:pPr>
      <w:pStyle w:val="a7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F08C" w14:textId="77777777" w:rsidR="00764EC2" w:rsidRDefault="00764EC2">
    <w:pPr>
      <w:pStyle w:val="a7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1C722A">
      <w:rPr>
        <w:rStyle w:val="a8"/>
        <w:noProof/>
      </w:rPr>
      <w:t>6</w:t>
    </w:r>
    <w:r>
      <w:rPr>
        <w:rStyle w:val="a8"/>
      </w:rPr>
      <w:fldChar w:fldCharType="end"/>
    </w:r>
  </w:p>
  <w:p w14:paraId="49050EBD" w14:textId="77777777" w:rsidR="00764EC2" w:rsidRDefault="00764EC2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5D74D" w14:textId="77777777" w:rsidR="0071243B" w:rsidRDefault="0071243B">
      <w:r>
        <w:separator/>
      </w:r>
    </w:p>
  </w:footnote>
  <w:footnote w:type="continuationSeparator" w:id="0">
    <w:p w14:paraId="0439690F" w14:textId="77777777" w:rsidR="0071243B" w:rsidRDefault="0071243B">
      <w:r>
        <w:continuationSeparator/>
      </w:r>
    </w:p>
  </w:footnote>
  <w:footnote w:id="1">
    <w:p w14:paraId="2C6D2645" w14:textId="77777777" w:rsidR="00764EC2" w:rsidRDefault="00764EC2">
      <w:pPr>
        <w:pStyle w:val="af"/>
      </w:pPr>
      <w:r>
        <w:rPr>
          <w:rStyle w:val="af1"/>
        </w:rPr>
        <w:footnoteRef/>
      </w:r>
      <w:r>
        <w:t xml:space="preserve"> </w:t>
      </w:r>
      <w:r w:rsidRPr="00764EC2">
        <w:rPr>
          <w:rFonts w:hint="eastAsia"/>
        </w:rPr>
        <w:t>张爱华，吕京涛．</w:t>
      </w:r>
      <w:r w:rsidRPr="00764EC2">
        <w:rPr>
          <w:rFonts w:hint="eastAsia"/>
        </w:rPr>
        <w:t>CSS</w:t>
      </w:r>
      <w:r w:rsidRPr="00764EC2">
        <w:rPr>
          <w:rFonts w:hint="eastAsia"/>
        </w:rPr>
        <w:t>快速入门：青岛出版社，</w:t>
      </w:r>
      <w:r w:rsidRPr="00764EC2">
        <w:rPr>
          <w:rFonts w:hint="eastAsia"/>
        </w:rPr>
        <w:t>2000</w:t>
      </w:r>
      <w:r w:rsidRPr="00764EC2">
        <w:rPr>
          <w:rFonts w:hint="eastAsia"/>
        </w:rPr>
        <w:t>年</w:t>
      </w:r>
      <w:r w:rsidRPr="00764EC2">
        <w:rPr>
          <w:rFonts w:hint="eastAsia"/>
        </w:rPr>
        <w:t>09</w:t>
      </w:r>
      <w:r w:rsidRPr="00764EC2">
        <w:rPr>
          <w:rFonts w:hint="eastAsia"/>
        </w:rPr>
        <w:t>月：</w:t>
      </w:r>
      <w:r w:rsidRPr="00764EC2">
        <w:rPr>
          <w:rFonts w:hint="eastAsia"/>
        </w:rPr>
        <w:t>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5A5E9" w14:textId="77777777" w:rsidR="008E765A" w:rsidRDefault="008E765A">
    <w:pPr>
      <w:pStyle w:val="a6"/>
      <w:jc w:val="left"/>
    </w:pPr>
    <w:r>
      <w:rPr>
        <w:rFonts w:hint="eastAsia"/>
        <w:sz w:val="28"/>
      </w:rPr>
      <w:t xml:space="preserve">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D27E7" w14:textId="77777777" w:rsidR="008E765A" w:rsidRDefault="008E765A">
    <w:pPr>
      <w:pStyle w:val="a6"/>
      <w:jc w:val="left"/>
    </w:pPr>
    <w:r>
      <w:rPr>
        <w:sz w:val="28"/>
      </w:rPr>
      <w:t>SRA</w:t>
    </w:r>
    <w:r>
      <w:rPr>
        <w:rFonts w:hint="eastAsia"/>
        <w:sz w:val="28"/>
      </w:rPr>
      <w:t>2</w:t>
    </w:r>
    <w:r>
      <w:rPr>
        <w:sz w:val="28"/>
      </w:rPr>
      <w:t>021</w:t>
    </w:r>
    <w:r>
      <w:rPr>
        <w:rFonts w:hint="eastAsia"/>
        <w:sz w:val="28"/>
      </w:rPr>
      <w:t>-G</w:t>
    </w:r>
    <w:r>
      <w:rPr>
        <w:sz w:val="28"/>
      </w:rPr>
      <w:t>04</w:t>
    </w:r>
    <w:r>
      <w:rPr>
        <w:rFonts w:hint="eastAsia"/>
        <w:sz w:val="28"/>
      </w:rPr>
      <w:t xml:space="preserve">     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  <w:r>
      <w:rPr>
        <w:sz w:val="28"/>
      </w:rPr>
      <w:t xml:space="preserve"> </w:t>
    </w:r>
    <w:r>
      <w:rPr>
        <w:b/>
        <w:sz w:val="52"/>
        <w:szCs w:val="52"/>
      </w:rPr>
      <w:drawing>
        <wp:inline distT="0" distB="0" distL="0" distR="0" wp14:anchorId="587DB60B" wp14:editId="69BDB822">
          <wp:extent cx="317500" cy="317500"/>
          <wp:effectExtent l="0" t="0" r="2540" b="254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3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388" cy="3183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sz w:val="28"/>
      </w:rPr>
      <w:t xml:space="preserve">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  <w:r>
      <w:rPr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37E7" w14:textId="77777777" w:rsidR="00764EC2" w:rsidRDefault="00764EC2">
    <w:pPr>
      <w:pStyle w:val="a6"/>
    </w:pPr>
    <w:r>
      <w:rPr>
        <w:rFonts w:hint="eastAsia"/>
      </w:rPr>
      <w:t>_____________________</w:t>
    </w:r>
    <w:r>
      <w:rPr>
        <w:rFonts w:hint="eastAsia"/>
        <w:noProof w:val="0"/>
      </w:rPr>
      <w:t>项目开发计划书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71EE01C"/>
    <w:lvl w:ilvl="0">
      <w:numFmt w:val="bullet"/>
      <w:lvlText w:val="*"/>
      <w:lvlJc w:val="left"/>
    </w:lvl>
  </w:abstractNum>
  <w:abstractNum w:abstractNumId="1" w15:restartNumberingAfterBreak="0">
    <w:nsid w:val="067B5031"/>
    <w:multiLevelType w:val="multilevel"/>
    <w:tmpl w:val="B006569A"/>
    <w:lvl w:ilvl="0">
      <w:start w:val="1"/>
      <w:numFmt w:val="decimal"/>
      <w:lvlText w:val="第%1章"/>
      <w:lvlJc w:val="left"/>
      <w:pPr>
        <w:tabs>
          <w:tab w:val="num" w:pos="1080"/>
        </w:tabs>
        <w:ind w:left="425" w:hanging="425"/>
      </w:pPr>
      <w:rPr>
        <w:rFonts w:ascii="宋体" w:eastAsia="宋体" w:hint="eastAsia"/>
        <w:b/>
        <w:i w:val="0"/>
        <w:sz w:val="30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宋体" w:eastAsia="宋体" w:hint="eastAsia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964"/>
        </w:tabs>
        <w:ind w:left="964" w:hanging="964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91"/>
        </w:tabs>
        <w:ind w:left="1191" w:hanging="1191"/>
      </w:pPr>
      <w:rPr>
        <w:rFonts w:ascii="宋体" w:eastAsia="宋体" w:hint="eastAsia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6E4E02C1"/>
    <w:multiLevelType w:val="multilevel"/>
    <w:tmpl w:val="6E4E02C1"/>
    <w:lvl w:ilvl="0">
      <w:start w:val="1"/>
      <w:numFmt w:val="lowerLetter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attachedTemplate r:id="rId1"/>
  <w:defaultTabStop w:val="425"/>
  <w:drawingGridHorizontalSpacing w:val="105"/>
  <w:drawingGridVerticalSpacing w:val="285"/>
  <w:displayHorizontalDrawingGridEvery w:val="0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3F"/>
    <w:rsid w:val="0000332D"/>
    <w:rsid w:val="000473EC"/>
    <w:rsid w:val="000612FD"/>
    <w:rsid w:val="00065397"/>
    <w:rsid w:val="00130C36"/>
    <w:rsid w:val="00185478"/>
    <w:rsid w:val="00196DA8"/>
    <w:rsid w:val="001A041D"/>
    <w:rsid w:val="001A1EE3"/>
    <w:rsid w:val="001C722A"/>
    <w:rsid w:val="0023539C"/>
    <w:rsid w:val="00285BEF"/>
    <w:rsid w:val="00312CA6"/>
    <w:rsid w:val="003413E3"/>
    <w:rsid w:val="00344005"/>
    <w:rsid w:val="003D45FF"/>
    <w:rsid w:val="0041383F"/>
    <w:rsid w:val="00442AE1"/>
    <w:rsid w:val="0044357E"/>
    <w:rsid w:val="004B2F44"/>
    <w:rsid w:val="004C5018"/>
    <w:rsid w:val="0059091E"/>
    <w:rsid w:val="00611C7B"/>
    <w:rsid w:val="00645343"/>
    <w:rsid w:val="00652183"/>
    <w:rsid w:val="00671D58"/>
    <w:rsid w:val="006913A3"/>
    <w:rsid w:val="0071243B"/>
    <w:rsid w:val="00735434"/>
    <w:rsid w:val="0075490C"/>
    <w:rsid w:val="00764EC2"/>
    <w:rsid w:val="00773240"/>
    <w:rsid w:val="00851B04"/>
    <w:rsid w:val="008C719E"/>
    <w:rsid w:val="008E765A"/>
    <w:rsid w:val="00902135"/>
    <w:rsid w:val="00956B9D"/>
    <w:rsid w:val="0097787B"/>
    <w:rsid w:val="009844E1"/>
    <w:rsid w:val="009B3CB8"/>
    <w:rsid w:val="00A637F4"/>
    <w:rsid w:val="00A67B28"/>
    <w:rsid w:val="00A7362E"/>
    <w:rsid w:val="00A76363"/>
    <w:rsid w:val="00AF2057"/>
    <w:rsid w:val="00B47C83"/>
    <w:rsid w:val="00B639AF"/>
    <w:rsid w:val="00C14827"/>
    <w:rsid w:val="00CC2125"/>
    <w:rsid w:val="00CF1866"/>
    <w:rsid w:val="00D01E0B"/>
    <w:rsid w:val="00D03A3E"/>
    <w:rsid w:val="00D979D1"/>
    <w:rsid w:val="00DE3695"/>
    <w:rsid w:val="00E0176A"/>
    <w:rsid w:val="00E13632"/>
    <w:rsid w:val="00E432B5"/>
    <w:rsid w:val="00E81EA0"/>
    <w:rsid w:val="00EB6DD4"/>
    <w:rsid w:val="00F14873"/>
    <w:rsid w:val="00F15A51"/>
    <w:rsid w:val="00F50942"/>
    <w:rsid w:val="00F9065C"/>
    <w:rsid w:val="00FE6BBC"/>
    <w:rsid w:val="00FF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0509E9"/>
  <w15:docId w15:val="{5B7F2F7A-A84C-490E-AC3F-BA1019DA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firstLine="420"/>
    </w:pPr>
  </w:style>
  <w:style w:type="paragraph" w:styleId="TOC1">
    <w:name w:val="toc 1"/>
    <w:basedOn w:val="a"/>
    <w:next w:val="a"/>
    <w:autoRedefine/>
    <w:uiPriority w:val="39"/>
  </w:style>
  <w:style w:type="paragraph" w:customStyle="1" w:styleId="a4">
    <w:name w:val="章"/>
    <w:basedOn w:val="a"/>
    <w:autoRedefine/>
    <w:pPr>
      <w:jc w:val="center"/>
    </w:pPr>
    <w:rPr>
      <w:b/>
      <w:sz w:val="30"/>
    </w:rPr>
  </w:style>
  <w:style w:type="paragraph" w:customStyle="1" w:styleId="a5">
    <w:name w:val="节"/>
    <w:basedOn w:val="a"/>
    <w:rPr>
      <w:b/>
      <w:sz w:val="28"/>
    </w:rPr>
  </w:style>
  <w:style w:type="paragraph" w:customStyle="1" w:styleId="10">
    <w:name w:val="1级 条"/>
    <w:basedOn w:val="a"/>
    <w:rPr>
      <w:b/>
      <w:sz w:val="28"/>
    </w:rPr>
  </w:style>
  <w:style w:type="paragraph" w:customStyle="1" w:styleId="20">
    <w:name w:val="2级 条"/>
    <w:basedOn w:val="a"/>
    <w:rPr>
      <w:sz w:val="28"/>
    </w:rPr>
  </w:style>
  <w:style w:type="paragraph" w:styleId="TOC2">
    <w:name w:val="toc 2"/>
    <w:basedOn w:val="a"/>
    <w:next w:val="a"/>
    <w:autoRedefine/>
    <w:uiPriority w:val="39"/>
    <w:pPr>
      <w:tabs>
        <w:tab w:val="left" w:pos="1260"/>
        <w:tab w:val="right" w:leader="dot" w:pos="8303"/>
      </w:tabs>
      <w:ind w:left="420"/>
    </w:pPr>
    <w:rPr>
      <w:noProof/>
    </w:rPr>
  </w:style>
  <w:style w:type="paragraph" w:styleId="TOC3">
    <w:name w:val="toc 3"/>
    <w:basedOn w:val="a"/>
    <w:next w:val="a"/>
    <w:autoRedefine/>
    <w:uiPriority w:val="39"/>
    <w:pPr>
      <w:ind w:left="840"/>
    </w:pPr>
  </w:style>
  <w:style w:type="paragraph" w:styleId="TOC4">
    <w:name w:val="toc 4"/>
    <w:basedOn w:val="a"/>
    <w:next w:val="a"/>
    <w:autoRedefine/>
    <w:uiPriority w:val="39"/>
    <w:pPr>
      <w:ind w:left="1260"/>
    </w:pPr>
  </w:style>
  <w:style w:type="paragraph" w:styleId="TOC5">
    <w:name w:val="toc 5"/>
    <w:basedOn w:val="a"/>
    <w:next w:val="a"/>
    <w:autoRedefine/>
    <w:semiHidden/>
    <w:pPr>
      <w:ind w:left="1680"/>
    </w:pPr>
  </w:style>
  <w:style w:type="paragraph" w:styleId="TOC6">
    <w:name w:val="toc 6"/>
    <w:basedOn w:val="a"/>
    <w:next w:val="a"/>
    <w:autoRedefine/>
    <w:semiHidden/>
    <w:pPr>
      <w:ind w:left="2100"/>
    </w:pPr>
  </w:style>
  <w:style w:type="paragraph" w:styleId="TOC7">
    <w:name w:val="toc 7"/>
    <w:basedOn w:val="a"/>
    <w:next w:val="a"/>
    <w:autoRedefine/>
    <w:semiHidden/>
    <w:pPr>
      <w:ind w:left="2520"/>
    </w:pPr>
  </w:style>
  <w:style w:type="paragraph" w:styleId="TOC8">
    <w:name w:val="toc 8"/>
    <w:basedOn w:val="a"/>
    <w:next w:val="a"/>
    <w:autoRedefine/>
    <w:semiHidden/>
    <w:pPr>
      <w:ind w:left="2940"/>
    </w:pPr>
  </w:style>
  <w:style w:type="paragraph" w:styleId="TOC9">
    <w:name w:val="toc 9"/>
    <w:basedOn w:val="a"/>
    <w:next w:val="a"/>
    <w:autoRedefine/>
    <w:semiHidden/>
    <w:pPr>
      <w:ind w:left="3360"/>
    </w:pPr>
  </w:style>
  <w:style w:type="paragraph" w:styleId="a6">
    <w:name w:val="header"/>
    <w:basedOn w:val="a"/>
    <w:qFormat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noProof/>
      <w:kern w:val="0"/>
      <w:sz w:val="18"/>
    </w:rPr>
  </w:style>
  <w:style w:type="paragraph" w:styleId="a7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8">
    <w:name w:val="page number"/>
    <w:basedOn w:val="a1"/>
    <w:semiHidden/>
  </w:style>
  <w:style w:type="paragraph" w:customStyle="1" w:styleId="a9">
    <w:name w:val="文档正文"/>
    <w:basedOn w:val="a"/>
    <w:pPr>
      <w:jc w:val="left"/>
    </w:pPr>
    <w:rPr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DE3695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DE3695"/>
    <w:rPr>
      <w:kern w:val="2"/>
      <w:sz w:val="18"/>
      <w:szCs w:val="18"/>
    </w:rPr>
  </w:style>
  <w:style w:type="paragraph" w:styleId="ac">
    <w:name w:val="endnote text"/>
    <w:basedOn w:val="a"/>
    <w:link w:val="ad"/>
    <w:uiPriority w:val="99"/>
    <w:semiHidden/>
    <w:unhideWhenUsed/>
    <w:rsid w:val="00F50942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F50942"/>
    <w:rPr>
      <w:kern w:val="2"/>
      <w:sz w:val="21"/>
    </w:rPr>
  </w:style>
  <w:style w:type="character" w:styleId="ae">
    <w:name w:val="endnote reference"/>
    <w:basedOn w:val="a1"/>
    <w:uiPriority w:val="99"/>
    <w:semiHidden/>
    <w:unhideWhenUsed/>
    <w:rsid w:val="00F50942"/>
    <w:rPr>
      <w:vertAlign w:val="superscript"/>
    </w:rPr>
  </w:style>
  <w:style w:type="paragraph" w:styleId="af">
    <w:name w:val="footnote text"/>
    <w:basedOn w:val="a"/>
    <w:link w:val="af0"/>
    <w:uiPriority w:val="99"/>
    <w:semiHidden/>
    <w:unhideWhenUsed/>
    <w:rsid w:val="00764EC2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1"/>
    <w:link w:val="af"/>
    <w:uiPriority w:val="99"/>
    <w:semiHidden/>
    <w:rsid w:val="00764EC2"/>
    <w:rPr>
      <w:kern w:val="2"/>
      <w:sz w:val="18"/>
      <w:szCs w:val="18"/>
    </w:rPr>
  </w:style>
  <w:style w:type="character" w:styleId="af1">
    <w:name w:val="footnote reference"/>
    <w:basedOn w:val="a1"/>
    <w:uiPriority w:val="99"/>
    <w:semiHidden/>
    <w:unhideWhenUsed/>
    <w:rsid w:val="00764EC2"/>
    <w:rPr>
      <w:vertAlign w:val="superscript"/>
    </w:rPr>
  </w:style>
  <w:style w:type="paragraph" w:styleId="af2">
    <w:name w:val="List Paragraph"/>
    <w:basedOn w:val="a"/>
    <w:uiPriority w:val="34"/>
    <w:qFormat/>
    <w:rsid w:val="00FF2E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768\Documents\tencent%20files\1476827275\filerecv\&#39033;&#30446;&#24320;&#2145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2B4A8-6CF6-49EF-A9A4-3A6D1A4C1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项目开发计划</Template>
  <TotalTime>71</TotalTime>
  <Pages>14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第1章</vt:lpstr>
    </vt:vector>
  </TitlesOfParts>
  <Company> </Company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</dc:title>
  <dc:subject/>
  <dc:creator>24548</dc:creator>
  <cp:keywords/>
  <cp:lastModifiedBy>邵 美芝</cp:lastModifiedBy>
  <cp:revision>7</cp:revision>
  <cp:lastPrinted>1900-12-31T16:00:00Z</cp:lastPrinted>
  <dcterms:created xsi:type="dcterms:W3CDTF">2021-03-13T13:57:00Z</dcterms:created>
  <dcterms:modified xsi:type="dcterms:W3CDTF">2021-07-01T02:34:00Z</dcterms:modified>
</cp:coreProperties>
</file>